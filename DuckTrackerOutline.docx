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867E1" w14:textId="77777777" w:rsidR="00B221F5" w:rsidRPr="004F086E" w:rsidRDefault="00F71877" w:rsidP="00206C7A">
      <w:pPr>
        <w:pStyle w:val="Heading3"/>
        <w:spacing w:after="120"/>
        <w:jc w:val="center"/>
        <w:rPr>
          <w:rFonts w:ascii="Futura Medium" w:hAnsi="Futura Medium" w:cs="Futura Medium"/>
          <w:b w:val="0"/>
          <w:color w:val="295BAA"/>
        </w:rPr>
      </w:pPr>
      <w:r w:rsidRPr="004F086E">
        <w:rPr>
          <w:rFonts w:ascii="Futura Medium" w:hAnsi="Futura Medium" w:cs="Futura Medium"/>
          <w:b w:val="0"/>
          <w:color w:val="295BAA"/>
        </w:rPr>
        <w:t>The Duck Tracker – FreshWorks Studio Selection Test</w:t>
      </w:r>
    </w:p>
    <w:p w14:paraId="57D5F04A" w14:textId="77777777" w:rsidR="00F71877" w:rsidRPr="00206C7A" w:rsidRDefault="00F71877" w:rsidP="00206C7A">
      <w:pPr>
        <w:spacing w:after="120" w:line="240" w:lineRule="auto"/>
        <w:rPr>
          <w:rFonts w:ascii="Avenir Next" w:hAnsi="Avenir Next"/>
        </w:rPr>
      </w:pPr>
      <w:r w:rsidRPr="00206C7A">
        <w:rPr>
          <w:rFonts w:ascii="Avenir Next" w:hAnsi="Avenir Next"/>
        </w:rPr>
        <w:t>By: Nilay Sondagar</w:t>
      </w:r>
    </w:p>
    <w:p w14:paraId="457020A6" w14:textId="77777777" w:rsidR="00F71877" w:rsidRPr="00206C7A" w:rsidRDefault="00F71877" w:rsidP="00206C7A">
      <w:pPr>
        <w:spacing w:after="120" w:line="240" w:lineRule="auto"/>
        <w:rPr>
          <w:rFonts w:ascii="Avenir Next" w:hAnsi="Avenir Next"/>
        </w:rPr>
      </w:pPr>
      <w:r w:rsidRPr="00206C7A">
        <w:rPr>
          <w:rFonts w:ascii="Avenir Next" w:hAnsi="Avenir Next"/>
        </w:rPr>
        <w:t>Date: September 16, 2018</w:t>
      </w:r>
    </w:p>
    <w:p w14:paraId="79A14B01" w14:textId="77777777" w:rsidR="00F71877" w:rsidRDefault="00F71877" w:rsidP="00206C7A">
      <w:pPr>
        <w:spacing w:after="120"/>
      </w:pPr>
    </w:p>
    <w:p w14:paraId="3BC7693D" w14:textId="2A5EF252" w:rsidR="00F71877" w:rsidRPr="00206C7A" w:rsidRDefault="00206C7A" w:rsidP="00206C7A">
      <w:pPr>
        <w:spacing w:after="120"/>
        <w:contextualSpacing/>
        <w:jc w:val="left"/>
        <w:rPr>
          <w:rFonts w:cs="Futura Medium"/>
          <w:color w:val="295BAA"/>
        </w:rPr>
      </w:pPr>
      <w:r w:rsidRPr="00206C7A">
        <w:rPr>
          <w:rFonts w:cs="Futura Medium"/>
          <w:color w:val="295BAA"/>
        </w:rPr>
        <w:t>The Assignment</w:t>
      </w:r>
    </w:p>
    <w:p w14:paraId="72F65F4F" w14:textId="61056F66" w:rsidR="00206C7A" w:rsidRDefault="00206C7A" w:rsidP="00206C7A">
      <w:pPr>
        <w:spacing w:after="120" w:line="240" w:lineRule="auto"/>
        <w:ind w:left="720"/>
        <w:jc w:val="left"/>
        <w:rPr>
          <w:rFonts w:ascii="Avenir Next" w:hAnsi="Avenir Next" w:cs="Futura Medium"/>
          <w:color w:val="000000" w:themeColor="text1"/>
        </w:rPr>
      </w:pPr>
      <w:r w:rsidRPr="00206C7A">
        <w:rPr>
          <w:rFonts w:ascii="Avenir Next" w:hAnsi="Avenir Next" w:cs="Futura Medium"/>
          <w:color w:val="000000" w:themeColor="text1"/>
        </w:rPr>
        <w:t>To create a web ap</w:t>
      </w:r>
      <w:r>
        <w:rPr>
          <w:rFonts w:ascii="Avenir Next" w:hAnsi="Avenir Next" w:cs="Futura Medium"/>
          <w:color w:val="000000" w:themeColor="text1"/>
        </w:rPr>
        <w:t xml:space="preserve">plication for crowdsourcing data about ducks from around the world. The data points that </w:t>
      </w:r>
      <w:r w:rsidR="00D14DCE">
        <w:rPr>
          <w:rFonts w:ascii="Avenir Next" w:hAnsi="Avenir Next" w:cs="Futura Medium"/>
          <w:color w:val="000000" w:themeColor="text1"/>
        </w:rPr>
        <w:t xml:space="preserve">the scientist </w:t>
      </w:r>
      <w:r>
        <w:rPr>
          <w:rFonts w:ascii="Avenir Next" w:hAnsi="Avenir Next" w:cs="Futura Medium"/>
          <w:color w:val="000000" w:themeColor="text1"/>
        </w:rPr>
        <w:t>need</w:t>
      </w:r>
      <w:r w:rsidR="00D14DCE">
        <w:rPr>
          <w:rFonts w:ascii="Avenir Next" w:hAnsi="Avenir Next" w:cs="Futura Medium"/>
          <w:color w:val="000000" w:themeColor="text1"/>
        </w:rPr>
        <w:t>s to</w:t>
      </w:r>
      <w:r>
        <w:rPr>
          <w:rFonts w:ascii="Avenir Next" w:hAnsi="Avenir Next" w:cs="Futura Medium"/>
          <w:color w:val="000000" w:themeColor="text1"/>
        </w:rPr>
        <w:t xml:space="preserve"> c</w:t>
      </w:r>
      <w:r w:rsidR="00D14DCE">
        <w:rPr>
          <w:rFonts w:ascii="Avenir Next" w:hAnsi="Avenir Next" w:cs="Futura Medium"/>
          <w:color w:val="000000" w:themeColor="text1"/>
        </w:rPr>
        <w:t>ollect</w:t>
      </w:r>
      <w:r>
        <w:rPr>
          <w:rFonts w:ascii="Avenir Next" w:hAnsi="Avenir Next" w:cs="Futura Medium"/>
          <w:color w:val="000000" w:themeColor="text1"/>
        </w:rPr>
        <w:t xml:space="preserve"> are the following:</w:t>
      </w:r>
    </w:p>
    <w:p w14:paraId="56AF4B24" w14:textId="3F5FEEC0"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What time the ducks are fed</w:t>
      </w:r>
    </w:p>
    <w:p w14:paraId="0CF57396" w14:textId="00802D5F"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What food the ducks are fed</w:t>
      </w:r>
    </w:p>
    <w:p w14:paraId="2E15418B" w14:textId="090BF949"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Where the ducks are fed</w:t>
      </w:r>
    </w:p>
    <w:p w14:paraId="50593325" w14:textId="2DCC3996"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How many ducks were fed</w:t>
      </w:r>
    </w:p>
    <w:p w14:paraId="2B671CE5" w14:textId="74653B1F" w:rsidR="00206C7A" w:rsidRDefault="00206C7A" w:rsidP="00206C7A">
      <w:pPr>
        <w:pStyle w:val="ListParagraph"/>
        <w:numPr>
          <w:ilvl w:val="0"/>
          <w:numId w:val="8"/>
        </w:numPr>
        <w:spacing w:after="120" w:line="240" w:lineRule="auto"/>
        <w:jc w:val="left"/>
        <w:rPr>
          <w:rFonts w:ascii="Avenir Next" w:hAnsi="Avenir Next" w:cs="Futura Medium"/>
          <w:color w:val="000000" w:themeColor="text1"/>
        </w:rPr>
      </w:pPr>
      <w:r>
        <w:rPr>
          <w:rFonts w:ascii="Avenir Next" w:hAnsi="Avenir Next" w:cs="Futura Medium"/>
          <w:color w:val="000000" w:themeColor="text1"/>
        </w:rPr>
        <w:t>How much food the ducks were fed</w:t>
      </w:r>
    </w:p>
    <w:p w14:paraId="2A3B99C1" w14:textId="01FAA9C9" w:rsidR="00D14DCE" w:rsidRDefault="00206C7A" w:rsidP="00206C7A">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w:t>
      </w:r>
      <w:r w:rsidR="00DF3973">
        <w:rPr>
          <w:rFonts w:ascii="Avenir Next" w:hAnsi="Avenir Next" w:cs="Futura Medium"/>
          <w:color w:val="000000" w:themeColor="text1"/>
        </w:rPr>
        <w:t>collected</w:t>
      </w:r>
      <w:r>
        <w:rPr>
          <w:rFonts w:ascii="Avenir Next" w:hAnsi="Avenir Next" w:cs="Futura Medium"/>
          <w:color w:val="000000" w:themeColor="text1"/>
        </w:rPr>
        <w:t xml:space="preserve"> data </w:t>
      </w:r>
      <w:r w:rsidR="00DF3973">
        <w:rPr>
          <w:rFonts w:ascii="Avenir Next" w:hAnsi="Avenir Next" w:cs="Futura Medium"/>
          <w:color w:val="000000" w:themeColor="text1"/>
        </w:rPr>
        <w:t>also needs</w:t>
      </w:r>
      <w:r>
        <w:rPr>
          <w:rFonts w:ascii="Avenir Next" w:hAnsi="Avenir Next" w:cs="Futura Medium"/>
          <w:color w:val="000000" w:themeColor="text1"/>
        </w:rPr>
        <w:t xml:space="preserve"> to be presented in a user-friendly way to allow the scientist to evaluate the submitted data. </w:t>
      </w:r>
    </w:p>
    <w:p w14:paraId="27E37AB6" w14:textId="42B07D67" w:rsidR="004F086E" w:rsidRDefault="004F086E" w:rsidP="004F086E">
      <w:pPr>
        <w:spacing w:after="120"/>
        <w:contextualSpacing/>
        <w:jc w:val="left"/>
        <w:rPr>
          <w:rFonts w:cs="Futura Medium"/>
          <w:color w:val="295BAA"/>
        </w:rPr>
      </w:pPr>
      <w:r w:rsidRPr="00206C7A">
        <w:rPr>
          <w:rFonts w:cs="Futura Medium"/>
          <w:color w:val="295BAA"/>
        </w:rPr>
        <w:t xml:space="preserve">The </w:t>
      </w:r>
      <w:r>
        <w:rPr>
          <w:rFonts w:cs="Futura Medium"/>
          <w:color w:val="295BAA"/>
        </w:rPr>
        <w:t>Game Plan</w:t>
      </w:r>
    </w:p>
    <w:p w14:paraId="33905242" w14:textId="149C5931" w:rsidR="004F086E" w:rsidRDefault="004F086E" w:rsidP="003D59F2">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Since the crowdsourced data</w:t>
      </w:r>
      <w:r w:rsidR="00AE37F3">
        <w:rPr>
          <w:rFonts w:ascii="Avenir Next" w:hAnsi="Avenir Next" w:cs="Futura Medium"/>
          <w:color w:val="000000" w:themeColor="text1"/>
        </w:rPr>
        <w:t xml:space="preserve"> was</w:t>
      </w:r>
      <w:r>
        <w:rPr>
          <w:rFonts w:ascii="Avenir Next" w:hAnsi="Avenir Next" w:cs="Futura Medium"/>
          <w:color w:val="000000" w:themeColor="text1"/>
        </w:rPr>
        <w:t xml:space="preserve"> to be short, text-based points, I felt that the best way to collect the data was through the </w:t>
      </w:r>
      <w:r w:rsidR="00E76CF1">
        <w:rPr>
          <w:rFonts w:ascii="Avenir Next" w:hAnsi="Avenir Next" w:cs="Futura Medium"/>
          <w:color w:val="000000" w:themeColor="text1"/>
        </w:rPr>
        <w:t>use of an HTML form. In addition to the form, the web application would need several other pages:</w:t>
      </w:r>
    </w:p>
    <w:p w14:paraId="68093E1C" w14:textId="1E839C91" w:rsidR="004F086E" w:rsidRDefault="004F086E" w:rsidP="004F086E">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An introduction page:</w:t>
      </w:r>
      <w:r>
        <w:rPr>
          <w:rFonts w:ascii="Avenir Next" w:hAnsi="Avenir Next" w:cs="Futura Medium"/>
          <w:color w:val="000000" w:themeColor="text1"/>
        </w:rPr>
        <w:t xml:space="preserve"> Contains background on the why the data needed to be collected, and a short message from the scientist</w:t>
      </w:r>
      <w:r w:rsidR="003D59F2">
        <w:rPr>
          <w:rFonts w:ascii="Avenir Next" w:hAnsi="Avenir Next" w:cs="Futura Medium"/>
          <w:color w:val="000000" w:themeColor="text1"/>
        </w:rPr>
        <w:t>.</w:t>
      </w:r>
    </w:p>
    <w:p w14:paraId="26FCEF26" w14:textId="3A1A2278" w:rsidR="00AE37F3" w:rsidRDefault="004F086E" w:rsidP="004F086E">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form page:</w:t>
      </w:r>
      <w:r>
        <w:rPr>
          <w:rFonts w:ascii="Avenir Next" w:hAnsi="Avenir Next" w:cs="Futura Medium"/>
          <w:i/>
          <w:color w:val="000000" w:themeColor="text1"/>
        </w:rPr>
        <w:t xml:space="preserve"> </w:t>
      </w:r>
      <w:r>
        <w:rPr>
          <w:rFonts w:ascii="Avenir Next" w:hAnsi="Avenir Next" w:cs="Futura Medium"/>
          <w:color w:val="000000" w:themeColor="text1"/>
        </w:rPr>
        <w:t xml:space="preserve">Contains a form with fields for submitting the necessary data with error checking enabled on each field to ensure </w:t>
      </w:r>
      <w:r w:rsidR="00F24F03">
        <w:rPr>
          <w:rFonts w:ascii="Avenir Next" w:hAnsi="Avenir Next" w:cs="Futura Medium"/>
          <w:color w:val="000000" w:themeColor="text1"/>
        </w:rPr>
        <w:t>the submitted data was usable and valid</w:t>
      </w:r>
      <w:r w:rsidR="003D59F2">
        <w:rPr>
          <w:rFonts w:ascii="Avenir Next" w:hAnsi="Avenir Next" w:cs="Futura Medium"/>
          <w:color w:val="000000" w:themeColor="text1"/>
        </w:rPr>
        <w:t>.</w:t>
      </w:r>
    </w:p>
    <w:p w14:paraId="3485C960" w14:textId="17A92D7D" w:rsidR="004F086E" w:rsidRDefault="00AE37F3" w:rsidP="00C308DF">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verification page:</w:t>
      </w:r>
      <w:r>
        <w:rPr>
          <w:rFonts w:ascii="Avenir Next" w:hAnsi="Avenir Next" w:cs="Futura Medium"/>
          <w:color w:val="000000" w:themeColor="text1"/>
        </w:rPr>
        <w:t xml:space="preserve"> Contains a short message confirming the user’s form submission, as well as a link to see the submitted data</w:t>
      </w:r>
      <w:r w:rsidR="003D59F2">
        <w:rPr>
          <w:rFonts w:ascii="Avenir Next" w:hAnsi="Avenir Next" w:cs="Futura Medium"/>
          <w:color w:val="000000" w:themeColor="text1"/>
        </w:rPr>
        <w:t>.</w:t>
      </w:r>
    </w:p>
    <w:p w14:paraId="35D4786B" w14:textId="5042CA5C" w:rsidR="00C308DF" w:rsidRDefault="00C308DF" w:rsidP="00C308DF">
      <w:pPr>
        <w:pStyle w:val="ListParagraph"/>
        <w:numPr>
          <w:ilvl w:val="0"/>
          <w:numId w:val="9"/>
        </w:numPr>
        <w:spacing w:after="120"/>
        <w:jc w:val="left"/>
        <w:rPr>
          <w:rFonts w:ascii="Avenir Next" w:hAnsi="Avenir Next" w:cs="Futura Medium"/>
          <w:color w:val="000000" w:themeColor="text1"/>
        </w:rPr>
      </w:pPr>
      <w:r w:rsidRPr="003D59F2">
        <w:rPr>
          <w:rFonts w:ascii="Avenir Next Medium" w:hAnsi="Avenir Next Medium" w:cs="Futura Medium"/>
          <w:color w:val="000000" w:themeColor="text1"/>
        </w:rPr>
        <w:t>A data viewing page:</w:t>
      </w:r>
      <w:r>
        <w:rPr>
          <w:rFonts w:ascii="Avenir Next" w:hAnsi="Avenir Next" w:cs="Futura Medium"/>
          <w:color w:val="000000" w:themeColor="text1"/>
        </w:rPr>
        <w:t xml:space="preserve"> Contains the submitted data in a table format, making the submissions easy to view and analyze</w:t>
      </w:r>
      <w:r w:rsidR="003D59F2">
        <w:rPr>
          <w:rFonts w:ascii="Avenir Next" w:hAnsi="Avenir Next" w:cs="Futura Medium"/>
          <w:color w:val="000000" w:themeColor="text1"/>
        </w:rPr>
        <w:t>.</w:t>
      </w:r>
    </w:p>
    <w:p w14:paraId="65D332D7" w14:textId="5A3F0AFE" w:rsidR="00C308DF" w:rsidRDefault="003D59F2" w:rsidP="003D59F2">
      <w:pPr>
        <w:spacing w:after="120" w:line="240" w:lineRule="auto"/>
        <w:ind w:left="1077"/>
        <w:jc w:val="left"/>
        <w:rPr>
          <w:rFonts w:ascii="Avenir Next" w:hAnsi="Avenir Next" w:cs="Futura Medium"/>
          <w:color w:val="000000" w:themeColor="text1"/>
        </w:rPr>
      </w:pPr>
      <w:r>
        <w:rPr>
          <w:rFonts w:ascii="Avenir Next" w:hAnsi="Avenir Next" w:cs="Futura Medium"/>
          <w:color w:val="000000" w:themeColor="text1"/>
        </w:rPr>
        <w:t xml:space="preserve">Since the data was being crowdsourced, it was possible that some of the data that was submitted may be incorrect or invalid, which meant it was also important to include the option to delete entries. </w:t>
      </w:r>
      <w:r w:rsidR="00097BA3">
        <w:rPr>
          <w:rFonts w:ascii="Avenir Next" w:hAnsi="Avenir Next" w:cs="Futura Medium"/>
          <w:color w:val="000000" w:themeColor="text1"/>
        </w:rPr>
        <w:t>Finally, the application needed to be designed in a way that it was easily accessible on desktop and mobile.</w:t>
      </w:r>
    </w:p>
    <w:p w14:paraId="16559239" w14:textId="22E250B0" w:rsidR="005F1C6C" w:rsidRDefault="005F1C6C" w:rsidP="005F1C6C">
      <w:pPr>
        <w:spacing w:after="120"/>
        <w:contextualSpacing/>
        <w:jc w:val="left"/>
        <w:rPr>
          <w:rFonts w:cs="Futura Medium"/>
          <w:color w:val="295BAA"/>
        </w:rPr>
      </w:pPr>
      <w:r>
        <w:rPr>
          <w:rFonts w:cs="Futura Medium"/>
          <w:color w:val="295BAA"/>
        </w:rPr>
        <w:lastRenderedPageBreak/>
        <w:t>Utilized Technologies</w:t>
      </w:r>
    </w:p>
    <w:p w14:paraId="7EB437EB" w14:textId="3E53673A" w:rsidR="00C32B57" w:rsidRDefault="00C32B57" w:rsidP="002638D4">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web application was composed of several languages and services, which can be broken down into a three-tiered system. </w:t>
      </w:r>
    </w:p>
    <w:p w14:paraId="20ABFE27" w14:textId="77777777" w:rsidR="00C32B57" w:rsidRDefault="00C32B57" w:rsidP="00C32B57">
      <w:pPr>
        <w:spacing w:after="120" w:line="240" w:lineRule="auto"/>
        <w:ind w:left="720"/>
        <w:jc w:val="left"/>
        <w:rPr>
          <w:rFonts w:ascii="Avenir Next" w:hAnsi="Avenir Next" w:cs="Futura Medium"/>
          <w:color w:val="000000" w:themeColor="text1"/>
        </w:rPr>
      </w:pPr>
    </w:p>
    <w:p w14:paraId="7BE41D88" w14:textId="577C8775" w:rsidR="00C32B57" w:rsidRDefault="00C32B57" w:rsidP="00C32B57">
      <w:pPr>
        <w:spacing w:after="120"/>
        <w:ind w:firstLine="720"/>
        <w:contextualSpacing/>
        <w:jc w:val="left"/>
        <w:rPr>
          <w:rFonts w:cs="Futura Medium"/>
          <w:color w:val="000000" w:themeColor="text1"/>
        </w:rPr>
      </w:pPr>
      <w:r>
        <w:rPr>
          <w:rFonts w:cs="Futura Medium"/>
          <w:color w:val="000000" w:themeColor="text1"/>
        </w:rPr>
        <w:t>Backend Stack</w:t>
      </w:r>
    </w:p>
    <w:p w14:paraId="597E25C9" w14:textId="4882D9B8" w:rsidR="00C32B57" w:rsidRDefault="00C32B57" w:rsidP="002638D4">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 xml:space="preserve">The backend of the web application consisted of an SQL database, using the PostgreSQL database system. I chose PostgreSQL as my database of choice because it happens to be one of the most common SQL databases, as well as one frequently used at FreshWorks Studio. PostgreSQL was also already installed as an add-on on my personal server, and it had well documented PHP commands which made it the obvious choice. This was my first time creating and using an SQL database from scratch! </w:t>
      </w:r>
    </w:p>
    <w:p w14:paraId="5EE739F7" w14:textId="77777777" w:rsidR="00C32B57" w:rsidRDefault="00C32B57" w:rsidP="00C32B57">
      <w:pPr>
        <w:spacing w:after="120"/>
        <w:ind w:left="720"/>
        <w:contextualSpacing/>
        <w:jc w:val="left"/>
        <w:rPr>
          <w:rFonts w:ascii="Avenir Next" w:hAnsi="Avenir Next" w:cs="Futura Medium"/>
          <w:color w:val="000000" w:themeColor="text1"/>
        </w:rPr>
      </w:pPr>
    </w:p>
    <w:p w14:paraId="007D5CA8" w14:textId="0813C0CB" w:rsidR="00C32B57" w:rsidRDefault="00C32B57" w:rsidP="00C32B57">
      <w:pPr>
        <w:spacing w:after="120"/>
        <w:ind w:firstLine="720"/>
        <w:contextualSpacing/>
        <w:jc w:val="left"/>
        <w:rPr>
          <w:rFonts w:cs="Futura Medium"/>
          <w:color w:val="000000" w:themeColor="text1"/>
        </w:rPr>
      </w:pPr>
      <w:r>
        <w:rPr>
          <w:rFonts w:cs="Futura Medium"/>
          <w:color w:val="000000" w:themeColor="text1"/>
        </w:rPr>
        <w:t xml:space="preserve">Mid-tier </w:t>
      </w:r>
      <w:r w:rsidR="00EF3B7E">
        <w:rPr>
          <w:rFonts w:cs="Futura Medium"/>
          <w:color w:val="000000" w:themeColor="text1"/>
        </w:rPr>
        <w:t>(Backend Data Processing)</w:t>
      </w:r>
      <w:r>
        <w:rPr>
          <w:rFonts w:cs="Futura Medium"/>
          <w:color w:val="000000" w:themeColor="text1"/>
        </w:rPr>
        <w:t xml:space="preserve"> </w:t>
      </w:r>
    </w:p>
    <w:p w14:paraId="571E67FC" w14:textId="6BE46386" w:rsidR="006E212D" w:rsidRDefault="00EF3B7E" w:rsidP="002638D4">
      <w:pPr>
        <w:spacing w:after="120" w:line="240" w:lineRule="auto"/>
        <w:ind w:left="720"/>
        <w:contextualSpacing/>
        <w:jc w:val="left"/>
        <w:rPr>
          <w:rFonts w:ascii="Avenir Next" w:hAnsi="Avenir Next" w:cs="Futura Medium"/>
          <w:color w:val="000000" w:themeColor="text1"/>
        </w:rPr>
      </w:pPr>
      <w:r>
        <w:rPr>
          <w:rFonts w:ascii="Avenir Next" w:hAnsi="Avenir Next" w:cs="Futura Medium"/>
          <w:color w:val="000000" w:themeColor="text1"/>
        </w:rPr>
        <w:t xml:space="preserve">All of the data processing and webpage creation was done through PHP. The data submitted through the HTML form was sent to my PHP script, where it was then validated and entered into the PostgreSQL database. The fields were individually validated by stripping away unnecessary symbols, and checking for the correct type of input. For example, any fields where a numerical answer was expected, the PHP script would throw an error if any non-numerical </w:t>
      </w:r>
      <w:r w:rsidR="00406475">
        <w:rPr>
          <w:rFonts w:ascii="Avenir Next" w:hAnsi="Avenir Next" w:cs="Futura Medium"/>
          <w:color w:val="000000" w:themeColor="text1"/>
        </w:rPr>
        <w:t>values</w:t>
      </w:r>
      <w:r>
        <w:rPr>
          <w:rFonts w:ascii="Avenir Next" w:hAnsi="Avenir Next" w:cs="Futura Medium"/>
          <w:color w:val="000000" w:themeColor="text1"/>
        </w:rPr>
        <w:t xml:space="preserve"> were </w:t>
      </w:r>
      <w:r w:rsidR="00406475">
        <w:rPr>
          <w:rFonts w:ascii="Avenir Next" w:hAnsi="Avenir Next" w:cs="Futura Medium"/>
          <w:color w:val="000000" w:themeColor="text1"/>
        </w:rPr>
        <w:t>submitted</w:t>
      </w:r>
      <w:r>
        <w:rPr>
          <w:rFonts w:ascii="Avenir Next" w:hAnsi="Avenir Next" w:cs="Futura Medium"/>
          <w:color w:val="000000" w:themeColor="text1"/>
        </w:rPr>
        <w:t>. If an error was thrown, the form page would be shown to the user with the appropriate error message</w:t>
      </w:r>
      <w:r w:rsidR="009B2066">
        <w:rPr>
          <w:rFonts w:ascii="Avenir Next" w:hAnsi="Avenir Next" w:cs="Futura Medium"/>
          <w:color w:val="000000" w:themeColor="text1"/>
        </w:rPr>
        <w:t>s</w:t>
      </w:r>
      <w:r>
        <w:rPr>
          <w:rFonts w:ascii="Avenir Next" w:hAnsi="Avenir Next" w:cs="Futura Medium"/>
          <w:color w:val="000000" w:themeColor="text1"/>
        </w:rPr>
        <w:t>. During this process, all valid fields would keep their previously ente</w:t>
      </w:r>
      <w:r w:rsidR="006D443B">
        <w:rPr>
          <w:rFonts w:ascii="Avenir Next" w:hAnsi="Avenir Next" w:cs="Futura Medium"/>
          <w:color w:val="000000" w:themeColor="text1"/>
        </w:rPr>
        <w:t>red values, so the user only had</w:t>
      </w:r>
      <w:r>
        <w:rPr>
          <w:rFonts w:ascii="Avenir Next" w:hAnsi="Avenir Next" w:cs="Futura Medium"/>
          <w:color w:val="000000" w:themeColor="text1"/>
        </w:rPr>
        <w:t xml:space="preserve"> to change the fields with invalid values. </w:t>
      </w:r>
    </w:p>
    <w:p w14:paraId="39F61B74" w14:textId="69006F16" w:rsidR="00FF26DA" w:rsidRDefault="00FF26DA" w:rsidP="002638D4">
      <w:pPr>
        <w:spacing w:before="240" w:after="0" w:line="240" w:lineRule="auto"/>
        <w:ind w:left="720"/>
        <w:jc w:val="left"/>
        <w:rPr>
          <w:rFonts w:ascii="Avenir Next" w:hAnsi="Avenir Next" w:cs="Futura Medium"/>
          <w:color w:val="000000" w:themeColor="text1"/>
        </w:rPr>
      </w:pPr>
      <w:r>
        <w:rPr>
          <w:rFonts w:ascii="Avenir Next" w:hAnsi="Avenir Next" w:cs="Futura Medium"/>
          <w:color w:val="000000" w:themeColor="text1"/>
        </w:rPr>
        <w:t>The data page</w:t>
      </w:r>
      <w:r w:rsidR="00187DEC">
        <w:rPr>
          <w:rFonts w:ascii="Avenir Next" w:hAnsi="Avenir Next" w:cs="Futura Medium"/>
          <w:color w:val="000000" w:themeColor="text1"/>
        </w:rPr>
        <w:t xml:space="preserve"> was generated by PHP,</w:t>
      </w:r>
      <w:r w:rsidR="00960035">
        <w:rPr>
          <w:rFonts w:ascii="Avenir Next" w:hAnsi="Avenir Next" w:cs="Futura Medium"/>
          <w:color w:val="000000" w:themeColor="text1"/>
        </w:rPr>
        <w:t xml:space="preserve"> used</w:t>
      </w:r>
      <w:r>
        <w:rPr>
          <w:rFonts w:ascii="Avenir Next" w:hAnsi="Avenir Next" w:cs="Futura Medium"/>
          <w:color w:val="000000" w:themeColor="text1"/>
        </w:rPr>
        <w:t xml:space="preserve"> SQL queries to gather the information, and </w:t>
      </w:r>
      <w:r w:rsidR="00775371">
        <w:rPr>
          <w:rFonts w:ascii="Avenir Next" w:hAnsi="Avenir Next" w:cs="Futura Medium"/>
          <w:color w:val="000000" w:themeColor="text1"/>
        </w:rPr>
        <w:t xml:space="preserve">used </w:t>
      </w:r>
      <w:bookmarkStart w:id="0" w:name="_GoBack"/>
      <w:bookmarkEnd w:id="0"/>
      <w:r>
        <w:rPr>
          <w:rFonts w:ascii="Avenir Next" w:hAnsi="Avenir Next" w:cs="Futura Medium"/>
          <w:color w:val="000000" w:themeColor="text1"/>
        </w:rPr>
        <w:t xml:space="preserve">HTML to print out the data into a table. </w:t>
      </w:r>
      <w:r w:rsidR="002638D4">
        <w:rPr>
          <w:rFonts w:ascii="Avenir Next" w:hAnsi="Avenir Next" w:cs="Futura Medium"/>
          <w:color w:val="000000" w:themeColor="text1"/>
        </w:rPr>
        <w:t>This table also included a “Delete” checkbox to allow submissions to be removed from the database. Under normal circumstances, that option would only be available to the scientist using a private login. Unfortunately, due to the time restraints on this assignment, this option is currently accessible to anyone who is viewing the page.</w:t>
      </w:r>
    </w:p>
    <w:p w14:paraId="67A79591" w14:textId="3135BE5D" w:rsidR="00C32B57" w:rsidRDefault="00634A08" w:rsidP="002638D4">
      <w:pPr>
        <w:spacing w:before="240"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All navigation between </w:t>
      </w:r>
      <w:r w:rsidR="008A4E4A">
        <w:rPr>
          <w:rFonts w:ascii="Avenir Next" w:hAnsi="Avenir Next" w:cs="Futura Medium"/>
          <w:color w:val="000000" w:themeColor="text1"/>
        </w:rPr>
        <w:t>pages (form page, validation page and data pages) were also handled by PHP, using GET requests submitted on button presses to determine what page should be shown.</w:t>
      </w:r>
      <w:r w:rsidR="006E212D">
        <w:rPr>
          <w:rFonts w:ascii="Avenir Next" w:hAnsi="Avenir Next" w:cs="Futura Medium"/>
          <w:color w:val="000000" w:themeColor="text1"/>
        </w:rPr>
        <w:t xml:space="preserve"> I chose to use PHP because it’s one of the languages that I have the most experience with, as well as the language I have made similar form-based websites with</w:t>
      </w:r>
      <w:r w:rsidR="00333A92">
        <w:rPr>
          <w:rFonts w:ascii="Avenir Next" w:hAnsi="Avenir Next" w:cs="Futura Medium"/>
          <w:color w:val="000000" w:themeColor="text1"/>
        </w:rPr>
        <w:t xml:space="preserve"> in the past</w:t>
      </w:r>
      <w:r w:rsidR="006E212D">
        <w:rPr>
          <w:rFonts w:ascii="Avenir Next" w:hAnsi="Avenir Next" w:cs="Futura Medium"/>
          <w:color w:val="000000" w:themeColor="text1"/>
        </w:rPr>
        <w:t>.</w:t>
      </w:r>
    </w:p>
    <w:p w14:paraId="7FDD4613" w14:textId="2B3DC345" w:rsidR="004B39B4" w:rsidRDefault="004B39B4" w:rsidP="004B39B4">
      <w:pPr>
        <w:spacing w:after="120"/>
        <w:ind w:firstLine="720"/>
        <w:contextualSpacing/>
        <w:jc w:val="left"/>
        <w:rPr>
          <w:rFonts w:cs="Futura Medium"/>
          <w:color w:val="000000" w:themeColor="text1"/>
        </w:rPr>
      </w:pPr>
      <w:r>
        <w:rPr>
          <w:rFonts w:cs="Futura Medium"/>
          <w:color w:val="000000" w:themeColor="text1"/>
        </w:rPr>
        <w:lastRenderedPageBreak/>
        <w:t xml:space="preserve">Frontend (User Interface) </w:t>
      </w:r>
    </w:p>
    <w:p w14:paraId="20E4A151" w14:textId="2E3E4142" w:rsidR="004F086E" w:rsidRDefault="007A6F56" w:rsidP="004B39B4">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The user interface was created using pure </w:t>
      </w:r>
      <w:r w:rsidR="00BB5B2B">
        <w:rPr>
          <w:rFonts w:ascii="Avenir Next" w:hAnsi="Avenir Next" w:cs="Futura Medium"/>
          <w:color w:val="000000" w:themeColor="text1"/>
        </w:rPr>
        <w:t xml:space="preserve">HTML, </w:t>
      </w:r>
      <w:r>
        <w:rPr>
          <w:rFonts w:ascii="Avenir Next" w:hAnsi="Avenir Next" w:cs="Futura Medium"/>
          <w:color w:val="000000" w:themeColor="text1"/>
        </w:rPr>
        <w:t xml:space="preserve">CSS, </w:t>
      </w:r>
      <w:r w:rsidR="00C203EC">
        <w:rPr>
          <w:rFonts w:ascii="Avenir Next" w:hAnsi="Avenir Next" w:cs="Futura Medium"/>
          <w:color w:val="000000" w:themeColor="text1"/>
        </w:rPr>
        <w:t xml:space="preserve">and </w:t>
      </w:r>
      <w:r>
        <w:rPr>
          <w:rFonts w:ascii="Avenir Next" w:hAnsi="Avenir Next" w:cs="Futura Medium"/>
          <w:color w:val="000000" w:themeColor="text1"/>
        </w:rPr>
        <w:t xml:space="preserve">JavaScript. </w:t>
      </w:r>
      <w:r w:rsidR="00BB5B2B">
        <w:rPr>
          <w:rFonts w:ascii="Avenir Next" w:hAnsi="Avenir Next" w:cs="Futura Medium"/>
          <w:color w:val="000000" w:themeColor="text1"/>
        </w:rPr>
        <w:t xml:space="preserve">All the styles and dynamic resizing were handled by CSS, using relative lengths like </w:t>
      </w:r>
      <w:r w:rsidR="00BB5B2B" w:rsidRPr="00FC38D5">
        <w:rPr>
          <w:rFonts w:ascii="Avenir Next" w:hAnsi="Avenir Next" w:cs="Futura Medium"/>
          <w:i/>
          <w:color w:val="000000" w:themeColor="text1"/>
        </w:rPr>
        <w:t>vh</w:t>
      </w:r>
      <w:r w:rsidR="00BB5B2B">
        <w:rPr>
          <w:rFonts w:ascii="Avenir Next" w:hAnsi="Avenir Next" w:cs="Futura Medium"/>
          <w:color w:val="000000" w:themeColor="text1"/>
        </w:rPr>
        <w:t xml:space="preserve"> and </w:t>
      </w:r>
      <w:r w:rsidR="00BB5B2B" w:rsidRPr="00FC38D5">
        <w:rPr>
          <w:rFonts w:ascii="Avenir Next" w:hAnsi="Avenir Next" w:cs="Futura Medium"/>
          <w:i/>
          <w:color w:val="000000" w:themeColor="text1"/>
        </w:rPr>
        <w:t xml:space="preserve">vw </w:t>
      </w:r>
      <w:r w:rsidR="00BB5B2B">
        <w:rPr>
          <w:rFonts w:ascii="Avenir Next" w:hAnsi="Avenir Next" w:cs="Futura Medium"/>
          <w:color w:val="000000" w:themeColor="text1"/>
        </w:rPr>
        <w:t xml:space="preserve">(viewport height &amp; viewport width), and using media queries to determine the orientation of the viewing device. JavaScript was used to </w:t>
      </w:r>
      <w:r w:rsidR="001C2874">
        <w:rPr>
          <w:rFonts w:ascii="Avenir Next" w:hAnsi="Avenir Next" w:cs="Futura Medium"/>
          <w:color w:val="000000" w:themeColor="text1"/>
        </w:rPr>
        <w:t xml:space="preserve">slide the form page in and out of hiding, </w:t>
      </w:r>
      <w:r w:rsidR="00C37415">
        <w:rPr>
          <w:rFonts w:ascii="Avenir Next" w:hAnsi="Avenir Next" w:cs="Futura Medium"/>
          <w:color w:val="000000" w:themeColor="text1"/>
        </w:rPr>
        <w:t xml:space="preserve">and </w:t>
      </w:r>
      <w:r w:rsidR="001C2874">
        <w:rPr>
          <w:rFonts w:ascii="Avenir Next" w:hAnsi="Avenir Next" w:cs="Futura Medium"/>
          <w:color w:val="000000" w:themeColor="text1"/>
        </w:rPr>
        <w:t>to close</w:t>
      </w:r>
      <w:r w:rsidR="009A16D9">
        <w:rPr>
          <w:rFonts w:ascii="Avenir Next" w:hAnsi="Avenir Next" w:cs="Futura Medium"/>
          <w:color w:val="000000" w:themeColor="text1"/>
        </w:rPr>
        <w:t xml:space="preserve"> the</w:t>
      </w:r>
      <w:r w:rsidR="001C2874">
        <w:rPr>
          <w:rFonts w:ascii="Avenir Next" w:hAnsi="Avenir Next" w:cs="Futura Medium"/>
          <w:color w:val="000000" w:themeColor="text1"/>
        </w:rPr>
        <w:t xml:space="preserve"> form page when an orientation change was detected, to prevent the form page from sliding in </w:t>
      </w:r>
      <w:r w:rsidR="00B35B3B">
        <w:rPr>
          <w:rFonts w:ascii="Avenir Next" w:hAnsi="Avenir Next" w:cs="Futura Medium"/>
          <w:color w:val="000000" w:themeColor="text1"/>
        </w:rPr>
        <w:t xml:space="preserve">the </w:t>
      </w:r>
      <w:r w:rsidR="001C2874">
        <w:rPr>
          <w:rFonts w:ascii="Avenir Next" w:hAnsi="Avenir Next" w:cs="Futura Medium"/>
          <w:color w:val="000000" w:themeColor="text1"/>
        </w:rPr>
        <w:t>incorrect directions. I chose these languages because they are the ones I have the most experience with, and they allowed me to do everything required for this application.</w:t>
      </w:r>
    </w:p>
    <w:p w14:paraId="7A39ECE2" w14:textId="77777777" w:rsidR="00D14DCE" w:rsidRDefault="00D14DCE" w:rsidP="00206C7A">
      <w:pPr>
        <w:spacing w:after="120" w:line="240" w:lineRule="auto"/>
        <w:ind w:left="720"/>
        <w:jc w:val="left"/>
        <w:rPr>
          <w:rFonts w:ascii="Avenir Next" w:hAnsi="Avenir Next" w:cs="Futura Medium"/>
          <w:color w:val="000000" w:themeColor="text1"/>
        </w:rPr>
      </w:pPr>
    </w:p>
    <w:p w14:paraId="3B91BCC3" w14:textId="666DE398" w:rsidR="003B4F62" w:rsidRDefault="003B4F62" w:rsidP="003B4F62">
      <w:pPr>
        <w:spacing w:after="120" w:line="240" w:lineRule="auto"/>
        <w:jc w:val="left"/>
        <w:rPr>
          <w:rFonts w:cs="Futura Medium"/>
          <w:color w:val="295BAA"/>
        </w:rPr>
      </w:pPr>
      <w:r>
        <w:rPr>
          <w:rFonts w:cs="Futura Medium"/>
          <w:color w:val="295BAA"/>
        </w:rPr>
        <w:t>High-Level Component Diagram</w:t>
      </w:r>
    </w:p>
    <w:p w14:paraId="10C31D6F" w14:textId="20C12FAA" w:rsidR="00E873F2" w:rsidRDefault="003C6441" w:rsidP="003B4F62">
      <w:pPr>
        <w:spacing w:after="120" w:line="240" w:lineRule="auto"/>
        <w:jc w:val="left"/>
        <w:rPr>
          <w:rFonts w:cs="Futura Medium"/>
          <w:color w:val="295BAA"/>
        </w:rPr>
      </w:pPr>
      <w:r>
        <w:rPr>
          <w:rFonts w:cs="Futura Medium"/>
          <w:noProof/>
          <w:color w:val="295BAA"/>
          <w:lang w:val="en-US" w:eastAsia="en-US"/>
        </w:rPr>
        <w:drawing>
          <wp:anchor distT="0" distB="0" distL="114300" distR="114300" simplePos="0" relativeHeight="251661312" behindDoc="0" locked="0" layoutInCell="1" allowOverlap="1" wp14:anchorId="7F1ABCB0" wp14:editId="6468C698">
            <wp:simplePos x="0" y="0"/>
            <wp:positionH relativeFrom="column">
              <wp:posOffset>511175</wp:posOffset>
            </wp:positionH>
            <wp:positionV relativeFrom="paragraph">
              <wp:posOffset>177511</wp:posOffset>
            </wp:positionV>
            <wp:extent cx="6049010" cy="3999230"/>
            <wp:effectExtent l="0" t="0" r="0" b="0"/>
            <wp:wrapThrough wrapText="bothSides">
              <wp:wrapPolygon edited="0">
                <wp:start x="0" y="0"/>
                <wp:lineTo x="0" y="21401"/>
                <wp:lineTo x="21496" y="21401"/>
                <wp:lineTo x="21496" y="0"/>
                <wp:lineTo x="0" y="0"/>
              </wp:wrapPolygon>
            </wp:wrapThrough>
            <wp:docPr id="4" name="Picture 4" descr="../../../Desktop/Screen%20Shot%202018-09-16%20at%206.2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16%20at%206.20.3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9010" cy="3999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83ACA" w14:textId="77777777" w:rsidR="00F16D71" w:rsidRDefault="00F16D71" w:rsidP="003B4F62">
      <w:pPr>
        <w:spacing w:after="120" w:line="240" w:lineRule="auto"/>
        <w:jc w:val="left"/>
        <w:rPr>
          <w:rFonts w:cs="Futura Medium"/>
          <w:color w:val="295BAA"/>
        </w:rPr>
      </w:pPr>
    </w:p>
    <w:p w14:paraId="284CDD61" w14:textId="77777777" w:rsidR="00E873F2" w:rsidRDefault="00E873F2" w:rsidP="003B4F62">
      <w:pPr>
        <w:spacing w:after="120" w:line="240" w:lineRule="auto"/>
        <w:jc w:val="left"/>
        <w:rPr>
          <w:rFonts w:cs="Futura Medium"/>
          <w:color w:val="295BAA"/>
        </w:rPr>
      </w:pPr>
    </w:p>
    <w:p w14:paraId="4B334A60" w14:textId="77777777" w:rsidR="003C6441" w:rsidRDefault="003C6441" w:rsidP="003B4F62">
      <w:pPr>
        <w:spacing w:after="120" w:line="240" w:lineRule="auto"/>
        <w:jc w:val="left"/>
        <w:rPr>
          <w:rFonts w:cs="Futura Medium"/>
          <w:color w:val="295BAA"/>
        </w:rPr>
      </w:pPr>
    </w:p>
    <w:p w14:paraId="09B910A2" w14:textId="77777777" w:rsidR="003C6441" w:rsidRDefault="003C6441" w:rsidP="003B4F62">
      <w:pPr>
        <w:spacing w:after="120" w:line="240" w:lineRule="auto"/>
        <w:jc w:val="left"/>
        <w:rPr>
          <w:rFonts w:cs="Futura Medium"/>
          <w:color w:val="295BAA"/>
        </w:rPr>
      </w:pPr>
    </w:p>
    <w:p w14:paraId="1BBFBC78" w14:textId="77777777" w:rsidR="003C6441" w:rsidRDefault="003C6441" w:rsidP="003B4F62">
      <w:pPr>
        <w:spacing w:after="120" w:line="240" w:lineRule="auto"/>
        <w:jc w:val="left"/>
        <w:rPr>
          <w:rFonts w:cs="Futura Medium"/>
          <w:color w:val="295BAA"/>
        </w:rPr>
      </w:pPr>
    </w:p>
    <w:p w14:paraId="25AE021D" w14:textId="77777777" w:rsidR="003C6441" w:rsidRDefault="003C6441" w:rsidP="003B4F62">
      <w:pPr>
        <w:spacing w:after="120" w:line="240" w:lineRule="auto"/>
        <w:jc w:val="left"/>
        <w:rPr>
          <w:rFonts w:cs="Futura Medium"/>
          <w:color w:val="295BAA"/>
        </w:rPr>
      </w:pPr>
    </w:p>
    <w:p w14:paraId="1F93E70E" w14:textId="77777777" w:rsidR="003C6441" w:rsidRDefault="003C6441" w:rsidP="003B4F62">
      <w:pPr>
        <w:spacing w:after="120" w:line="240" w:lineRule="auto"/>
        <w:jc w:val="left"/>
        <w:rPr>
          <w:rFonts w:cs="Futura Medium"/>
          <w:color w:val="295BAA"/>
        </w:rPr>
      </w:pPr>
    </w:p>
    <w:p w14:paraId="0813D9BC" w14:textId="77777777" w:rsidR="003C6441" w:rsidRDefault="003C6441" w:rsidP="003B4F62">
      <w:pPr>
        <w:spacing w:after="120" w:line="240" w:lineRule="auto"/>
        <w:jc w:val="left"/>
        <w:rPr>
          <w:rFonts w:cs="Futura Medium"/>
          <w:color w:val="295BAA"/>
        </w:rPr>
      </w:pPr>
    </w:p>
    <w:p w14:paraId="7C94A602" w14:textId="77777777" w:rsidR="003C6441" w:rsidRDefault="003C6441" w:rsidP="003B4F62">
      <w:pPr>
        <w:spacing w:after="120" w:line="240" w:lineRule="auto"/>
        <w:jc w:val="left"/>
        <w:rPr>
          <w:rFonts w:cs="Futura Medium"/>
          <w:color w:val="295BAA"/>
        </w:rPr>
      </w:pPr>
    </w:p>
    <w:p w14:paraId="6DB19B14" w14:textId="77777777" w:rsidR="003C6441" w:rsidRDefault="003C6441" w:rsidP="003B4F62">
      <w:pPr>
        <w:spacing w:after="120" w:line="240" w:lineRule="auto"/>
        <w:jc w:val="left"/>
        <w:rPr>
          <w:rFonts w:cs="Futura Medium"/>
          <w:color w:val="295BAA"/>
        </w:rPr>
      </w:pPr>
    </w:p>
    <w:p w14:paraId="51972DF3" w14:textId="77777777" w:rsidR="003C6441" w:rsidRDefault="003C6441" w:rsidP="003B4F62">
      <w:pPr>
        <w:spacing w:after="120" w:line="240" w:lineRule="auto"/>
        <w:jc w:val="left"/>
        <w:rPr>
          <w:rFonts w:cs="Futura Medium"/>
          <w:color w:val="295BAA"/>
        </w:rPr>
      </w:pPr>
    </w:p>
    <w:p w14:paraId="2FCA9B78" w14:textId="77777777" w:rsidR="003C6441" w:rsidRDefault="003C6441" w:rsidP="003B4F62">
      <w:pPr>
        <w:spacing w:after="120" w:line="240" w:lineRule="auto"/>
        <w:jc w:val="left"/>
        <w:rPr>
          <w:rFonts w:cs="Futura Medium"/>
          <w:color w:val="295BAA"/>
        </w:rPr>
      </w:pPr>
    </w:p>
    <w:p w14:paraId="0ABB1C6B" w14:textId="77777777" w:rsidR="003C6441" w:rsidRDefault="003C6441" w:rsidP="003B4F62">
      <w:pPr>
        <w:spacing w:after="120" w:line="240" w:lineRule="auto"/>
        <w:jc w:val="left"/>
        <w:rPr>
          <w:rFonts w:cs="Futura Medium"/>
          <w:color w:val="295BAA"/>
        </w:rPr>
      </w:pPr>
    </w:p>
    <w:p w14:paraId="473DF5D5" w14:textId="77777777" w:rsidR="003C6441" w:rsidRDefault="003C6441" w:rsidP="003B4F62">
      <w:pPr>
        <w:spacing w:after="120" w:line="240" w:lineRule="auto"/>
        <w:jc w:val="left"/>
        <w:rPr>
          <w:rFonts w:cs="Futura Medium"/>
          <w:color w:val="295BAA"/>
        </w:rPr>
      </w:pPr>
    </w:p>
    <w:p w14:paraId="2F0CD8BA" w14:textId="77777777" w:rsidR="003C6441" w:rsidRDefault="003C6441" w:rsidP="003B4F62">
      <w:pPr>
        <w:spacing w:after="120" w:line="240" w:lineRule="auto"/>
        <w:jc w:val="left"/>
        <w:rPr>
          <w:rFonts w:cs="Futura Medium"/>
          <w:color w:val="295BAA"/>
        </w:rPr>
      </w:pPr>
    </w:p>
    <w:p w14:paraId="1AE32413" w14:textId="77777777" w:rsidR="003C6441" w:rsidRDefault="003C6441" w:rsidP="003B4F62">
      <w:pPr>
        <w:spacing w:after="120" w:line="240" w:lineRule="auto"/>
        <w:jc w:val="left"/>
        <w:rPr>
          <w:rFonts w:cs="Futura Medium"/>
          <w:color w:val="295BAA"/>
        </w:rPr>
      </w:pPr>
    </w:p>
    <w:p w14:paraId="6B123CC6" w14:textId="77777777" w:rsidR="003C6441" w:rsidRDefault="003C6441" w:rsidP="003B4F62">
      <w:pPr>
        <w:spacing w:after="120" w:line="240" w:lineRule="auto"/>
        <w:jc w:val="left"/>
        <w:rPr>
          <w:rFonts w:cs="Futura Medium"/>
          <w:color w:val="295BAA"/>
        </w:rPr>
      </w:pPr>
    </w:p>
    <w:p w14:paraId="2297A517" w14:textId="77777777" w:rsidR="008C129E" w:rsidRDefault="008C129E" w:rsidP="003B4F62">
      <w:pPr>
        <w:spacing w:after="120" w:line="240" w:lineRule="auto"/>
        <w:jc w:val="left"/>
        <w:rPr>
          <w:rFonts w:cs="Futura Medium"/>
          <w:color w:val="295BAA"/>
        </w:rPr>
      </w:pPr>
    </w:p>
    <w:p w14:paraId="3BC6FEC6" w14:textId="1EB16908" w:rsidR="003B4F62" w:rsidRDefault="003078B0" w:rsidP="003B4F62">
      <w:pPr>
        <w:spacing w:after="120" w:line="240" w:lineRule="auto"/>
        <w:jc w:val="left"/>
        <w:rPr>
          <w:rFonts w:ascii="Avenir Next" w:hAnsi="Avenir Next" w:cs="Futura Medium"/>
          <w:color w:val="000000" w:themeColor="text1"/>
        </w:rPr>
      </w:pPr>
      <w:r>
        <w:rPr>
          <w:rFonts w:cs="Futura Medium"/>
          <w:color w:val="295BAA"/>
        </w:rPr>
        <w:lastRenderedPageBreak/>
        <w:t>Database Model Diagram</w:t>
      </w:r>
    </w:p>
    <w:p w14:paraId="72C49C1D" w14:textId="02DE4EAC" w:rsidR="00263641" w:rsidRDefault="008D4AFD" w:rsidP="00263641">
      <w:pPr>
        <w:spacing w:after="120" w:line="240" w:lineRule="auto"/>
        <w:ind w:left="720"/>
        <w:jc w:val="left"/>
        <w:rPr>
          <w:rFonts w:ascii="Avenir Next" w:hAnsi="Avenir Next" w:cs="Futura Medium"/>
          <w:color w:val="000000" w:themeColor="text1"/>
        </w:rPr>
      </w:pPr>
      <w:r>
        <w:rPr>
          <w:rFonts w:ascii="Avenir Next" w:hAnsi="Avenir Next" w:cs="Futura Medium"/>
          <w:b/>
          <w:noProof/>
          <w:color w:val="000000" w:themeColor="text1"/>
          <w:lang w:val="en-US" w:eastAsia="en-US"/>
        </w:rPr>
        <mc:AlternateContent>
          <mc:Choice Requires="wps">
            <w:drawing>
              <wp:anchor distT="0" distB="0" distL="114300" distR="114300" simplePos="0" relativeHeight="251660288" behindDoc="0" locked="0" layoutInCell="1" allowOverlap="1" wp14:anchorId="6039EFA5" wp14:editId="10698D72">
                <wp:simplePos x="0" y="0"/>
                <wp:positionH relativeFrom="column">
                  <wp:posOffset>3612398</wp:posOffset>
                </wp:positionH>
                <wp:positionV relativeFrom="paragraph">
                  <wp:posOffset>401403</wp:posOffset>
                </wp:positionV>
                <wp:extent cx="306270" cy="1487203"/>
                <wp:effectExtent l="44450" t="6350" r="43180" b="68580"/>
                <wp:wrapNone/>
                <wp:docPr id="2" name="Elbow Connector 2"/>
                <wp:cNvGraphicFramePr/>
                <a:graphic xmlns:a="http://schemas.openxmlformats.org/drawingml/2006/main">
                  <a:graphicData uri="http://schemas.microsoft.com/office/word/2010/wordprocessingShape">
                    <wps:wsp>
                      <wps:cNvCnPr/>
                      <wps:spPr>
                        <a:xfrm rot="16200000" flipH="1" flipV="1">
                          <a:off x="0" y="0"/>
                          <a:ext cx="306270" cy="1487203"/>
                        </a:xfrm>
                        <a:prstGeom prst="bentConnector3">
                          <a:avLst/>
                        </a:prstGeom>
                        <a:ln w="12700">
                          <a:solidFill>
                            <a:srgbClr val="295BA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47683A7"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2" o:spid="_x0000_s1026" type="#_x0000_t34" style="position:absolute;margin-left:284.45pt;margin-top:31.6pt;width:24.1pt;height:117.1pt;rotation:-90;flip:x 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" strokecolor="#295baa" strokeweight="1pt">
                <v:stroke endarrow="block"/>
              </v:shape>
            </w:pict>
          </mc:Fallback>
        </mc:AlternateContent>
      </w:r>
      <w:r w:rsidR="00FA4059">
        <w:rPr>
          <w:rFonts w:ascii="Avenir Next" w:hAnsi="Avenir Next" w:cs="Futura Medium"/>
          <w:color w:val="000000" w:themeColor="text1"/>
        </w:rPr>
        <w:t>The database is relatively simple, as it stores 5 snippets of user sub</w:t>
      </w:r>
      <w:r w:rsidR="00613E43">
        <w:rPr>
          <w:rFonts w:ascii="Avenir Next" w:hAnsi="Avenir Next" w:cs="Futura Medium"/>
          <w:color w:val="000000" w:themeColor="text1"/>
        </w:rPr>
        <w:t>mitted data along with a</w:t>
      </w:r>
      <w:r w:rsidR="009D0FFA">
        <w:rPr>
          <w:rFonts w:ascii="Avenir Next" w:hAnsi="Avenir Next" w:cs="Futura Medium"/>
          <w:color w:val="000000" w:themeColor="text1"/>
        </w:rPr>
        <w:t xml:space="preserve"> unique row identifier in each</w:t>
      </w:r>
      <w:r w:rsidR="00FA4059">
        <w:rPr>
          <w:rFonts w:ascii="Avenir Next" w:hAnsi="Avenir Next" w:cs="Futura Medium"/>
          <w:color w:val="000000" w:themeColor="text1"/>
        </w:rPr>
        <w:t xml:space="preserve"> row. </w:t>
      </w:r>
    </w:p>
    <w:p w14:paraId="10A10627" w14:textId="36B8490A" w:rsidR="007F4E50" w:rsidRDefault="007F4E50" w:rsidP="00263641">
      <w:pPr>
        <w:spacing w:after="120" w:line="240" w:lineRule="auto"/>
        <w:ind w:left="720"/>
        <w:jc w:val="left"/>
        <w:rPr>
          <w:rFonts w:ascii="Avenir Next" w:hAnsi="Avenir Next" w:cs="Futura Medium"/>
          <w:color w:val="000000" w:themeColor="text1"/>
        </w:rPr>
      </w:pPr>
    </w:p>
    <w:p w14:paraId="414535C9" w14:textId="4886F08F" w:rsidR="008D4AFD" w:rsidRPr="008D4AFD" w:rsidRDefault="008D4AFD" w:rsidP="008D4AFD">
      <w:pPr>
        <w:spacing w:after="120" w:line="240" w:lineRule="auto"/>
        <w:ind w:left="720"/>
        <w:jc w:val="left"/>
        <w:rPr>
          <w:rFonts w:ascii="Avenir Next" w:hAnsi="Avenir Next" w:cs="Futura Medium"/>
          <w:b/>
          <w:color w:val="000000" w:themeColor="text1"/>
        </w:rPr>
      </w:pPr>
      <w:r>
        <w:rPr>
          <w:rFonts w:ascii="Avenir Next" w:hAnsi="Avenir Next" w:cs="Futura Medium"/>
          <w:b/>
          <w:noProof/>
          <w:color w:val="000000" w:themeColor="text1"/>
          <w:lang w:val="en-US" w:eastAsia="en-US"/>
        </w:rPr>
        <mc:AlternateContent>
          <mc:Choice Requires="wps">
            <w:drawing>
              <wp:anchor distT="0" distB="0" distL="114300" distR="114300" simplePos="0" relativeHeight="251659264" behindDoc="0" locked="0" layoutInCell="1" allowOverlap="1" wp14:anchorId="0644E1B4" wp14:editId="30EBF3CB">
                <wp:simplePos x="0" y="0"/>
                <wp:positionH relativeFrom="column">
                  <wp:posOffset>2223135</wp:posOffset>
                </wp:positionH>
                <wp:positionV relativeFrom="paragraph">
                  <wp:posOffset>100330</wp:posOffset>
                </wp:positionV>
                <wp:extent cx="1371600" cy="0"/>
                <wp:effectExtent l="0" t="76200" r="50800" b="101600"/>
                <wp:wrapNone/>
                <wp:docPr id="1" name="Straight Arrow Connector 1"/>
                <wp:cNvGraphicFramePr/>
                <a:graphic xmlns:a="http://schemas.openxmlformats.org/drawingml/2006/main">
                  <a:graphicData uri="http://schemas.microsoft.com/office/word/2010/wordprocessingShape">
                    <wps:wsp>
                      <wps:cNvCnPr/>
                      <wps:spPr>
                        <a:xfrm>
                          <a:off x="0" y="0"/>
                          <a:ext cx="1371600" cy="0"/>
                        </a:xfrm>
                        <a:prstGeom prst="straightConnector1">
                          <a:avLst/>
                        </a:prstGeom>
                        <a:ln w="12700">
                          <a:solidFill>
                            <a:srgbClr val="295BAA"/>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809105" id="_x0000_t32" coordsize="21600,21600" o:spt="32" o:oned="t" path="m0,0l21600,21600e" filled="f">
                <v:path arrowok="t" fillok="f" o:connecttype="none"/>
                <o:lock v:ext="edit" shapetype="t"/>
              </v:shapetype>
              <v:shape id="Straight_x0020_Arrow_x0020_Connector_x0020_1" o:spid="_x0000_s1026" type="#_x0000_t32" style="position:absolute;margin-left:175.05pt;margin-top:7.9pt;width:10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" strokecolor="#295baa" strokeweight="1pt">
                <v:stroke endarrow="block" joinstyle="miter"/>
              </v:shape>
            </w:pict>
          </mc:Fallback>
        </mc:AlternateContent>
      </w:r>
      <w:r w:rsidR="007F4E50">
        <w:rPr>
          <w:rFonts w:ascii="Avenir Next" w:hAnsi="Avenir Next" w:cs="Futura Medium"/>
          <w:b/>
          <w:color w:val="000000" w:themeColor="text1"/>
        </w:rPr>
        <w:t>DuckTracker Database</w:t>
      </w:r>
      <w:r w:rsidR="007F4E50">
        <w:rPr>
          <w:rFonts w:ascii="Avenir Next" w:hAnsi="Avenir Next" w:cs="Futura Medium"/>
          <w:b/>
          <w:color w:val="000000" w:themeColor="text1"/>
        </w:rPr>
        <w:tab/>
      </w:r>
      <w:r w:rsidR="007F4E50">
        <w:rPr>
          <w:rFonts w:ascii="Avenir Next" w:hAnsi="Avenir Next" w:cs="Futura Medium"/>
          <w:b/>
          <w:color w:val="000000" w:themeColor="text1"/>
        </w:rPr>
        <w:tab/>
      </w:r>
      <w:r w:rsidR="007F4E50">
        <w:rPr>
          <w:rFonts w:ascii="Avenir Next" w:hAnsi="Avenir Next" w:cs="Futura Medium"/>
          <w:b/>
          <w:color w:val="000000" w:themeColor="text1"/>
        </w:rPr>
        <w:tab/>
      </w:r>
      <w:r w:rsidR="007F4E50">
        <w:rPr>
          <w:rFonts w:ascii="Avenir Next" w:hAnsi="Avenir Next" w:cs="Futura Medium"/>
          <w:b/>
          <w:color w:val="000000" w:themeColor="text1"/>
        </w:rPr>
        <w:tab/>
      </w:r>
      <w:r>
        <w:rPr>
          <w:rFonts w:ascii="Avenir Next" w:hAnsi="Avenir Next" w:cs="Futura Medium"/>
          <w:b/>
          <w:color w:val="000000" w:themeColor="text1"/>
        </w:rPr>
        <w:t>sondagar_ducktracker Table</w:t>
      </w:r>
    </w:p>
    <w:p w14:paraId="198575F4" w14:textId="77777777" w:rsidR="007F4E50" w:rsidRPr="00263641" w:rsidRDefault="007F4E50" w:rsidP="00263641">
      <w:pPr>
        <w:spacing w:after="120" w:line="240" w:lineRule="auto"/>
        <w:ind w:left="720"/>
        <w:jc w:val="left"/>
        <w:rPr>
          <w:rFonts w:ascii="Avenir Next" w:hAnsi="Avenir Next" w:cs="Futura Medium"/>
          <w:color w:val="000000" w:themeColor="text1"/>
        </w:rPr>
      </w:pPr>
    </w:p>
    <w:tbl>
      <w:tblPr>
        <w:tblStyle w:val="ModernPaper"/>
        <w:tblW w:w="0" w:type="auto"/>
        <w:tblInd w:w="4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4"/>
        <w:gridCol w:w="3472"/>
        <w:gridCol w:w="3472"/>
      </w:tblGrid>
      <w:tr w:rsidR="00263641" w14:paraId="4324F0E7" w14:textId="7621F062" w:rsidTr="008D4AF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8898" w:type="dxa"/>
            <w:gridSpan w:val="3"/>
            <w:tcBorders>
              <w:top w:val="single" w:sz="12" w:space="0" w:color="auto"/>
              <w:left w:val="single" w:sz="12" w:space="0" w:color="auto"/>
              <w:right w:val="single" w:sz="12" w:space="0" w:color="auto"/>
            </w:tcBorders>
            <w:shd w:val="clear" w:color="auto" w:fill="295BAA"/>
            <w:vAlign w:val="top"/>
          </w:tcPr>
          <w:p w14:paraId="0F0FE3EE" w14:textId="30FDC2EB" w:rsidR="00263641" w:rsidRPr="00263641" w:rsidRDefault="00263641" w:rsidP="008D4AFD">
            <w:pPr>
              <w:spacing w:before="240" w:after="120" w:line="240" w:lineRule="auto"/>
              <w:jc w:val="center"/>
              <w:rPr>
                <w:rFonts w:ascii="Avenir Next" w:hAnsi="Avenir Next" w:cs="Futura Medium"/>
                <w:color w:val="FFFFFF" w:themeColor="background1"/>
              </w:rPr>
            </w:pPr>
            <w:r w:rsidRPr="00263641">
              <w:rPr>
                <w:rFonts w:ascii="Avenir Next" w:hAnsi="Avenir Next" w:cs="Futura Medium"/>
                <w:color w:val="FFFFFF" w:themeColor="background1"/>
              </w:rPr>
              <w:t>User Form Submission</w:t>
            </w:r>
          </w:p>
        </w:tc>
      </w:tr>
      <w:tr w:rsidR="00263641" w14:paraId="1F16E370" w14:textId="6FA7CC8B" w:rsidTr="008D4AFD">
        <w:trPr>
          <w:trHeight w:val="521"/>
        </w:trPr>
        <w:tc>
          <w:tcPr>
            <w:cnfStyle w:val="001000000000" w:firstRow="0" w:lastRow="0" w:firstColumn="1" w:lastColumn="0" w:oddVBand="0" w:evenVBand="0" w:oddHBand="0" w:evenHBand="0" w:firstRowFirstColumn="0" w:firstRowLastColumn="0" w:lastRowFirstColumn="0" w:lastRowLastColumn="0"/>
            <w:tcW w:w="1954" w:type="dxa"/>
            <w:tcBorders>
              <w:top w:val="single" w:sz="12" w:space="0" w:color="auto"/>
            </w:tcBorders>
          </w:tcPr>
          <w:p w14:paraId="7CE40811" w14:textId="61B0E03D" w:rsidR="00263641" w:rsidRPr="008D4AFD" w:rsidRDefault="00263641" w:rsidP="00263641">
            <w:pPr>
              <w:spacing w:after="120"/>
              <w:jc w:val="center"/>
              <w:rPr>
                <w:rFonts w:ascii="Avenir Next Demi Bold" w:hAnsi="Avenir Next Demi Bold" w:cs="Futura Medium"/>
                <w:bCs/>
                <w:color w:val="000000" w:themeColor="text1"/>
              </w:rPr>
            </w:pPr>
            <w:r w:rsidRPr="008D4AFD">
              <w:rPr>
                <w:rFonts w:ascii="Avenir Next Demi Bold" w:hAnsi="Avenir Next Demi Bold" w:cs="Futura Medium"/>
                <w:bCs/>
                <w:color w:val="000000" w:themeColor="text1"/>
              </w:rPr>
              <w:t>Identifier</w:t>
            </w:r>
          </w:p>
        </w:tc>
        <w:tc>
          <w:tcPr>
            <w:tcW w:w="3472" w:type="dxa"/>
            <w:tcBorders>
              <w:top w:val="single" w:sz="12" w:space="0" w:color="auto"/>
            </w:tcBorders>
          </w:tcPr>
          <w:p w14:paraId="531671C1" w14:textId="59977141" w:rsidR="00263641" w:rsidRPr="008D4AFD" w:rsidRDefault="00263641" w:rsidP="00263641">
            <w:pPr>
              <w:spacing w:after="120"/>
              <w:jc w:val="center"/>
              <w:cnfStyle w:val="000000000000" w:firstRow="0" w:lastRow="0" w:firstColumn="0" w:lastColumn="0" w:oddVBand="0" w:evenVBand="0" w:oddHBand="0" w:evenHBand="0" w:firstRowFirstColumn="0" w:firstRowLastColumn="0" w:lastRowFirstColumn="0" w:lastRowLastColumn="0"/>
              <w:rPr>
                <w:rFonts w:ascii="Avenir Next Demi Bold" w:hAnsi="Avenir Next Demi Bold" w:cs="Futura Medium"/>
                <w:b/>
                <w:bCs/>
                <w:color w:val="000000" w:themeColor="text1"/>
              </w:rPr>
            </w:pPr>
            <w:r w:rsidRPr="008D4AFD">
              <w:rPr>
                <w:rFonts w:ascii="Avenir Next Demi Bold" w:hAnsi="Avenir Next Demi Bold" w:cs="Futura Medium"/>
                <w:b/>
                <w:bCs/>
                <w:color w:val="000000" w:themeColor="text1"/>
              </w:rPr>
              <w:t>Type</w:t>
            </w:r>
          </w:p>
        </w:tc>
        <w:tc>
          <w:tcPr>
            <w:tcW w:w="3472" w:type="dxa"/>
            <w:tcBorders>
              <w:top w:val="single" w:sz="12" w:space="0" w:color="auto"/>
            </w:tcBorders>
          </w:tcPr>
          <w:p w14:paraId="135EDB59" w14:textId="21E0B670" w:rsidR="00263641" w:rsidRPr="008D4AFD"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Demi Bold" w:hAnsi="Avenir Next Demi Bold" w:cs="Futura Medium"/>
                <w:b/>
                <w:bCs/>
                <w:color w:val="000000" w:themeColor="text1"/>
              </w:rPr>
            </w:pPr>
            <w:r w:rsidRPr="008D4AFD">
              <w:rPr>
                <w:rFonts w:ascii="Avenir Next Demi Bold" w:hAnsi="Avenir Next Demi Bold" w:cs="Futura Medium"/>
                <w:b/>
                <w:bCs/>
                <w:color w:val="000000" w:themeColor="text1"/>
              </w:rPr>
              <w:t>Description</w:t>
            </w:r>
          </w:p>
        </w:tc>
      </w:tr>
      <w:tr w:rsidR="00263641" w14:paraId="59C7D84A" w14:textId="391199B5" w:rsidTr="008D4AFD">
        <w:trPr>
          <w:trHeight w:val="521"/>
        </w:trPr>
        <w:tc>
          <w:tcPr>
            <w:cnfStyle w:val="001000000000" w:firstRow="0" w:lastRow="0" w:firstColumn="1" w:lastColumn="0" w:oddVBand="0" w:evenVBand="0" w:oddHBand="0" w:evenHBand="0" w:firstRowFirstColumn="0" w:firstRowLastColumn="0" w:lastRowFirstColumn="0" w:lastRowLastColumn="0"/>
            <w:tcW w:w="1954" w:type="dxa"/>
            <w:tcBorders>
              <w:top w:val="single" w:sz="12" w:space="0" w:color="auto"/>
            </w:tcBorders>
          </w:tcPr>
          <w:p w14:paraId="7B3AAECD" w14:textId="21B71D6E"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ID</w:t>
            </w:r>
          </w:p>
        </w:tc>
        <w:tc>
          <w:tcPr>
            <w:tcW w:w="3472" w:type="dxa"/>
            <w:tcBorders>
              <w:top w:val="single" w:sz="12" w:space="0" w:color="auto"/>
            </w:tcBorders>
          </w:tcPr>
          <w:p w14:paraId="1550D9FF" w14:textId="27403056"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Serial Unique</w:t>
            </w:r>
          </w:p>
        </w:tc>
        <w:tc>
          <w:tcPr>
            <w:tcW w:w="3472" w:type="dxa"/>
            <w:tcBorders>
              <w:top w:val="single" w:sz="12" w:space="0" w:color="auto"/>
            </w:tcBorders>
          </w:tcPr>
          <w:p w14:paraId="73428D51" w14:textId="233E0251" w:rsidR="00263641" w:rsidRPr="00263641" w:rsidRDefault="008D4AFD"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Unique row i</w:t>
            </w:r>
            <w:r w:rsidR="00263641">
              <w:rPr>
                <w:rFonts w:ascii="Avenir Next" w:hAnsi="Avenir Next" w:cs="Futura Medium"/>
                <w:color w:val="000000" w:themeColor="text1"/>
              </w:rPr>
              <w:t>dentifier</w:t>
            </w:r>
          </w:p>
        </w:tc>
      </w:tr>
      <w:tr w:rsidR="00263641" w14:paraId="5972E34B" w14:textId="5B345116" w:rsidTr="008D4AFD">
        <w:trPr>
          <w:trHeight w:val="404"/>
        </w:trPr>
        <w:tc>
          <w:tcPr>
            <w:cnfStyle w:val="001000000000" w:firstRow="0" w:lastRow="0" w:firstColumn="1" w:lastColumn="0" w:oddVBand="0" w:evenVBand="0" w:oddHBand="0" w:evenHBand="0" w:firstRowFirstColumn="0" w:firstRowLastColumn="0" w:lastRowFirstColumn="0" w:lastRowLastColumn="0"/>
            <w:tcW w:w="1954" w:type="dxa"/>
          </w:tcPr>
          <w:p w14:paraId="62C161C0" w14:textId="08F0DB0F"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TIME</w:t>
            </w:r>
          </w:p>
        </w:tc>
        <w:tc>
          <w:tcPr>
            <w:tcW w:w="3472" w:type="dxa"/>
          </w:tcPr>
          <w:p w14:paraId="2FCFFEE8" w14:textId="44C3A8C6"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0117B228" w14:textId="49DD3558"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Time ducks are fed</w:t>
            </w:r>
          </w:p>
        </w:tc>
      </w:tr>
      <w:tr w:rsidR="00263641" w14:paraId="2CE975FA" w14:textId="051A50FF" w:rsidTr="008D4AFD">
        <w:trPr>
          <w:trHeight w:val="587"/>
        </w:trPr>
        <w:tc>
          <w:tcPr>
            <w:cnfStyle w:val="001000000000" w:firstRow="0" w:lastRow="0" w:firstColumn="1" w:lastColumn="0" w:oddVBand="0" w:evenVBand="0" w:oddHBand="0" w:evenHBand="0" w:firstRowFirstColumn="0" w:firstRowLastColumn="0" w:lastRowFirstColumn="0" w:lastRowLastColumn="0"/>
            <w:tcW w:w="1954" w:type="dxa"/>
          </w:tcPr>
          <w:p w14:paraId="2786AC5C" w14:textId="1B10769D"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FOOD</w:t>
            </w:r>
          </w:p>
        </w:tc>
        <w:tc>
          <w:tcPr>
            <w:tcW w:w="3472" w:type="dxa"/>
          </w:tcPr>
          <w:p w14:paraId="748EFF6A" w14:textId="212E95B7"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5DA1FD69" w14:textId="465451A0"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Food ducks are fed</w:t>
            </w:r>
          </w:p>
        </w:tc>
      </w:tr>
      <w:tr w:rsidR="00263641" w14:paraId="1DE1A778" w14:textId="2A838204" w:rsidTr="008D4AFD">
        <w:trPr>
          <w:trHeight w:val="630"/>
        </w:trPr>
        <w:tc>
          <w:tcPr>
            <w:cnfStyle w:val="001000000000" w:firstRow="0" w:lastRow="0" w:firstColumn="1" w:lastColumn="0" w:oddVBand="0" w:evenVBand="0" w:oddHBand="0" w:evenHBand="0" w:firstRowFirstColumn="0" w:firstRowLastColumn="0" w:lastRowFirstColumn="0" w:lastRowLastColumn="0"/>
            <w:tcW w:w="1954" w:type="dxa"/>
          </w:tcPr>
          <w:p w14:paraId="135FC407" w14:textId="61A3264C"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LOCATION</w:t>
            </w:r>
          </w:p>
        </w:tc>
        <w:tc>
          <w:tcPr>
            <w:tcW w:w="3472" w:type="dxa"/>
          </w:tcPr>
          <w:p w14:paraId="5BEFE99A" w14:textId="13324288"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Text</w:t>
            </w:r>
          </w:p>
        </w:tc>
        <w:tc>
          <w:tcPr>
            <w:tcW w:w="3472" w:type="dxa"/>
          </w:tcPr>
          <w:p w14:paraId="121F9804" w14:textId="2BCC4D1B"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Where the ducks are fed</w:t>
            </w:r>
          </w:p>
        </w:tc>
      </w:tr>
      <w:tr w:rsidR="00263641" w14:paraId="1C339991" w14:textId="61178CA5" w:rsidTr="008D4AFD">
        <w:trPr>
          <w:trHeight w:val="588"/>
        </w:trPr>
        <w:tc>
          <w:tcPr>
            <w:cnfStyle w:val="001000000000" w:firstRow="0" w:lastRow="0" w:firstColumn="1" w:lastColumn="0" w:oddVBand="0" w:evenVBand="0" w:oddHBand="0" w:evenHBand="0" w:firstRowFirstColumn="0" w:firstRowLastColumn="0" w:lastRowFirstColumn="0" w:lastRowLastColumn="0"/>
            <w:tcW w:w="1954" w:type="dxa"/>
          </w:tcPr>
          <w:p w14:paraId="74E256FF" w14:textId="4B011377"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NUMDUCKS</w:t>
            </w:r>
          </w:p>
        </w:tc>
        <w:tc>
          <w:tcPr>
            <w:tcW w:w="3472" w:type="dxa"/>
          </w:tcPr>
          <w:p w14:paraId="2A305B84" w14:textId="44197CA5"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Integer</w:t>
            </w:r>
          </w:p>
        </w:tc>
        <w:tc>
          <w:tcPr>
            <w:tcW w:w="3472" w:type="dxa"/>
          </w:tcPr>
          <w:p w14:paraId="5F7B82D0" w14:textId="57B6C073"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Number of ducks fed</w:t>
            </w:r>
          </w:p>
        </w:tc>
      </w:tr>
      <w:tr w:rsidR="00263641" w14:paraId="023628B7" w14:textId="20563C7B" w:rsidTr="008D4AFD">
        <w:trPr>
          <w:trHeight w:val="532"/>
        </w:trPr>
        <w:tc>
          <w:tcPr>
            <w:cnfStyle w:val="001000000000" w:firstRow="0" w:lastRow="0" w:firstColumn="1" w:lastColumn="0" w:oddVBand="0" w:evenVBand="0" w:oddHBand="0" w:evenHBand="0" w:firstRowFirstColumn="0" w:firstRowLastColumn="0" w:lastRowFirstColumn="0" w:lastRowLastColumn="0"/>
            <w:tcW w:w="1954" w:type="dxa"/>
          </w:tcPr>
          <w:p w14:paraId="02971583" w14:textId="03549E9E" w:rsidR="00263641" w:rsidRPr="00263641" w:rsidRDefault="00263641" w:rsidP="008D4AFD">
            <w:pPr>
              <w:spacing w:after="120"/>
              <w:jc w:val="center"/>
              <w:rPr>
                <w:rFonts w:ascii="Avenir Next" w:hAnsi="Avenir Next" w:cs="Futura Medium"/>
                <w:b w:val="0"/>
                <w:color w:val="000000" w:themeColor="text1"/>
              </w:rPr>
            </w:pPr>
            <w:r>
              <w:rPr>
                <w:rFonts w:ascii="Avenir Next" w:hAnsi="Avenir Next" w:cs="Futura Medium"/>
                <w:b w:val="0"/>
                <w:color w:val="000000" w:themeColor="text1"/>
              </w:rPr>
              <w:t>NUMFOOD</w:t>
            </w:r>
          </w:p>
        </w:tc>
        <w:tc>
          <w:tcPr>
            <w:tcW w:w="3472" w:type="dxa"/>
          </w:tcPr>
          <w:p w14:paraId="79210127" w14:textId="20CF9478" w:rsidR="00263641" w:rsidRPr="00263641" w:rsidRDefault="00263641" w:rsidP="008D4AFD">
            <w:pPr>
              <w:spacing w:after="120"/>
              <w:jc w:val="center"/>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Integer</w:t>
            </w:r>
          </w:p>
        </w:tc>
        <w:tc>
          <w:tcPr>
            <w:tcW w:w="3472" w:type="dxa"/>
          </w:tcPr>
          <w:p w14:paraId="275B0923" w14:textId="18C1D498" w:rsidR="00263641" w:rsidRPr="00263641" w:rsidRDefault="00263641" w:rsidP="008D4AFD">
            <w:pPr>
              <w:spacing w:after="120"/>
              <w:jc w:val="left"/>
              <w:cnfStyle w:val="000000000000" w:firstRow="0" w:lastRow="0" w:firstColumn="0" w:lastColumn="0" w:oddVBand="0" w:evenVBand="0" w:oddHBand="0" w:evenHBand="0" w:firstRowFirstColumn="0" w:firstRowLastColumn="0" w:lastRowFirstColumn="0" w:lastRowLastColumn="0"/>
              <w:rPr>
                <w:rFonts w:ascii="Avenir Next" w:hAnsi="Avenir Next" w:cs="Futura Medium"/>
                <w:color w:val="000000" w:themeColor="text1"/>
              </w:rPr>
            </w:pPr>
            <w:r>
              <w:rPr>
                <w:rFonts w:ascii="Avenir Next" w:hAnsi="Avenir Next" w:cs="Futura Medium"/>
                <w:color w:val="000000" w:themeColor="text1"/>
              </w:rPr>
              <w:t>Amount of food the ducks were fed (lb)</w:t>
            </w:r>
          </w:p>
        </w:tc>
      </w:tr>
    </w:tbl>
    <w:p w14:paraId="5F520D88" w14:textId="77777777" w:rsidR="00FA4059" w:rsidRDefault="00FA4059" w:rsidP="00B27547">
      <w:pPr>
        <w:spacing w:after="120" w:line="240" w:lineRule="auto"/>
        <w:jc w:val="left"/>
        <w:rPr>
          <w:rFonts w:ascii="Avenir Next" w:hAnsi="Avenir Next" w:cs="Futura Medium"/>
          <w:color w:val="000000" w:themeColor="text1"/>
        </w:rPr>
      </w:pPr>
    </w:p>
    <w:p w14:paraId="04F78554" w14:textId="012C6D18" w:rsidR="00EA3F59" w:rsidRDefault="00206C7A" w:rsidP="00EA3F59">
      <w:pPr>
        <w:spacing w:after="120"/>
        <w:contextualSpacing/>
        <w:jc w:val="left"/>
        <w:rPr>
          <w:rFonts w:cs="Futura Medium"/>
          <w:color w:val="295BAA"/>
        </w:rPr>
      </w:pPr>
      <w:r>
        <w:rPr>
          <w:rFonts w:ascii="Avenir Next" w:hAnsi="Avenir Next" w:cs="Futura Medium"/>
          <w:color w:val="000000" w:themeColor="text1"/>
        </w:rPr>
        <w:t xml:space="preserve"> </w:t>
      </w:r>
      <w:r w:rsidR="00EA3F59">
        <w:rPr>
          <w:rFonts w:cs="Futura Medium"/>
          <w:color w:val="295BAA"/>
        </w:rPr>
        <w:t>Time Commitment</w:t>
      </w:r>
    </w:p>
    <w:p w14:paraId="0EC9F268" w14:textId="488A5862" w:rsidR="00206C7A" w:rsidRDefault="00C13580" w:rsidP="00EA3F59">
      <w:pPr>
        <w:spacing w:after="120" w:line="240" w:lineRule="auto"/>
        <w:ind w:left="720"/>
        <w:jc w:val="left"/>
        <w:rPr>
          <w:rFonts w:ascii="Avenir Next" w:hAnsi="Avenir Next" w:cs="Futura Medium"/>
          <w:color w:val="000000" w:themeColor="text1"/>
        </w:rPr>
      </w:pPr>
      <w:r>
        <w:rPr>
          <w:rFonts w:ascii="Avenir Next" w:hAnsi="Avenir Next" w:cs="Futura Medium"/>
          <w:color w:val="000000" w:themeColor="text1"/>
        </w:rPr>
        <w:t xml:space="preserve">I used the full 10 hours approved for this assignment to </w:t>
      </w:r>
      <w:r w:rsidR="00E13964">
        <w:rPr>
          <w:rFonts w:ascii="Avenir Next" w:hAnsi="Avenir Next" w:cs="Futura Medium"/>
          <w:color w:val="000000" w:themeColor="text1"/>
        </w:rPr>
        <w:t>complete and test all</w:t>
      </w:r>
      <w:r w:rsidR="00EB52F6">
        <w:rPr>
          <w:rFonts w:ascii="Avenir Next" w:hAnsi="Avenir Next" w:cs="Futura Medium"/>
          <w:color w:val="000000" w:themeColor="text1"/>
        </w:rPr>
        <w:t xml:space="preserve"> aspects of the web application.</w:t>
      </w:r>
      <w:r w:rsidR="00E708B3">
        <w:rPr>
          <w:rFonts w:ascii="Avenir Next" w:hAnsi="Avenir Next" w:cs="Futura Medium"/>
          <w:color w:val="000000" w:themeColor="text1"/>
        </w:rPr>
        <w:t xml:space="preserve"> However, due to the time restriction, there was one bug that I was unable to fix, as I discovered it at the end of my testing. When using the website on Android OS, the page attempts to resize itself when the virtual keyboard pops up, which makes the page appear to jump.</w:t>
      </w:r>
      <w:r w:rsidR="007602CE">
        <w:rPr>
          <w:rFonts w:ascii="Avenir Next" w:hAnsi="Avenir Next" w:cs="Futura Medium"/>
          <w:color w:val="000000" w:themeColor="text1"/>
        </w:rPr>
        <w:t xml:space="preserve"> The elements do resize themselves properly, however, it can be quite distracting.</w:t>
      </w:r>
    </w:p>
    <w:p w14:paraId="5F939940" w14:textId="77777777" w:rsidR="00E708B3" w:rsidRDefault="00E708B3" w:rsidP="00EA3F59">
      <w:pPr>
        <w:spacing w:after="120" w:line="240" w:lineRule="auto"/>
        <w:ind w:left="720"/>
        <w:jc w:val="left"/>
        <w:rPr>
          <w:rFonts w:ascii="Avenir Next" w:hAnsi="Avenir Next" w:cs="Futura Medium"/>
          <w:color w:val="000000" w:themeColor="text1"/>
        </w:rPr>
      </w:pPr>
    </w:p>
    <w:p w14:paraId="22858134" w14:textId="77777777" w:rsidR="00DA3E99" w:rsidRPr="00206C7A" w:rsidRDefault="00DA3E99" w:rsidP="00EA3F59">
      <w:pPr>
        <w:spacing w:after="120" w:line="240" w:lineRule="auto"/>
        <w:ind w:left="720"/>
        <w:jc w:val="left"/>
        <w:rPr>
          <w:rFonts w:ascii="Avenir Next" w:hAnsi="Avenir Next" w:cs="Futura Medium"/>
          <w:color w:val="000000" w:themeColor="text1"/>
        </w:rPr>
      </w:pPr>
    </w:p>
    <w:p w14:paraId="6C1D1702" w14:textId="127DF456" w:rsidR="00F71877" w:rsidRDefault="00BD3B34" w:rsidP="00BD3B34">
      <w:pPr>
        <w:spacing w:after="120"/>
        <w:jc w:val="left"/>
        <w:rPr>
          <w:rFonts w:cs="Futura Medium"/>
          <w:color w:val="295BAA"/>
        </w:rPr>
      </w:pPr>
      <w:r>
        <w:rPr>
          <w:rFonts w:cs="Futura Medium"/>
          <w:color w:val="295BAA"/>
        </w:rPr>
        <w:lastRenderedPageBreak/>
        <w:t>Links</w:t>
      </w:r>
    </w:p>
    <w:p w14:paraId="7EBD54C1" w14:textId="4BEDADBC" w:rsidR="0021584B" w:rsidRDefault="0021584B" w:rsidP="0021584B">
      <w:pPr>
        <w:spacing w:after="120"/>
        <w:ind w:left="720"/>
        <w:jc w:val="left"/>
        <w:rPr>
          <w:rFonts w:ascii="Avenir Next" w:hAnsi="Avenir Next" w:cs="Futura Medium"/>
          <w:color w:val="295BAA"/>
        </w:rPr>
      </w:pPr>
      <w:r>
        <w:rPr>
          <w:rFonts w:ascii="Avenir Next" w:hAnsi="Avenir Next" w:cs="Futura Medium"/>
          <w:color w:val="000000" w:themeColor="text1"/>
        </w:rPr>
        <w:t xml:space="preserve">Git Repository: </w:t>
      </w:r>
      <w:hyperlink r:id="rId8" w:history="1">
        <w:r w:rsidR="00E21DCF" w:rsidRPr="003F0CF6">
          <w:rPr>
            <w:rStyle w:val="Hyperlink"/>
            <w:rFonts w:ascii="Avenir Next" w:hAnsi="Avenir Next" w:cs="Futura Medium"/>
          </w:rPr>
          <w:t>https://github.com/nilaysondagar/FreshWorks-Duck-WebApp/</w:t>
        </w:r>
      </w:hyperlink>
      <w:r w:rsidR="00E21DCF" w:rsidRPr="003F0CF6">
        <w:rPr>
          <w:rFonts w:ascii="Avenir Next" w:hAnsi="Avenir Next" w:cs="Futura Medium"/>
          <w:color w:val="295BAA"/>
        </w:rPr>
        <w:t xml:space="preserve"> </w:t>
      </w:r>
    </w:p>
    <w:p w14:paraId="782EEE1E" w14:textId="505E6E35" w:rsidR="00E21DCF" w:rsidRDefault="00E21DCF" w:rsidP="0021584B">
      <w:pPr>
        <w:spacing w:after="120"/>
        <w:ind w:left="720"/>
        <w:jc w:val="left"/>
        <w:rPr>
          <w:rFonts w:ascii="Avenir Next" w:hAnsi="Avenir Next"/>
          <w:color w:val="295BAA"/>
        </w:rPr>
      </w:pPr>
      <w:r>
        <w:rPr>
          <w:rFonts w:ascii="Avenir Next" w:hAnsi="Avenir Next" w:cs="Futura Medium"/>
          <w:color w:val="000000" w:themeColor="text1"/>
        </w:rPr>
        <w:t>Live Website:</w:t>
      </w:r>
      <w:r>
        <w:t xml:space="preserve"> </w:t>
      </w:r>
      <w:hyperlink r:id="rId9" w:history="1">
        <w:r w:rsidRPr="00E21DCF">
          <w:rPr>
            <w:rStyle w:val="Hyperlink"/>
            <w:rFonts w:ascii="Avenir Next" w:hAnsi="Avenir Next"/>
          </w:rPr>
          <w:t>http://nilay.sondagar.com/DuckTracker/</w:t>
        </w:r>
      </w:hyperlink>
      <w:r w:rsidRPr="00E21DCF">
        <w:rPr>
          <w:rFonts w:ascii="Avenir Next" w:hAnsi="Avenir Next"/>
          <w:color w:val="295BAA"/>
        </w:rPr>
        <w:t xml:space="preserve"> </w:t>
      </w:r>
    </w:p>
    <w:p w14:paraId="3A3D6BBB" w14:textId="77777777" w:rsidR="00E21DCF" w:rsidRDefault="00E21DCF" w:rsidP="00E21DCF">
      <w:pPr>
        <w:spacing w:after="120"/>
        <w:jc w:val="left"/>
        <w:rPr>
          <w:rFonts w:ascii="Avenir Next" w:hAnsi="Avenir Next"/>
          <w:color w:val="295BAA"/>
        </w:rPr>
      </w:pPr>
    </w:p>
    <w:p w14:paraId="6FCE9530" w14:textId="647C2E08" w:rsidR="00E21DCF" w:rsidRDefault="00E21DCF" w:rsidP="00E21DCF">
      <w:pPr>
        <w:spacing w:after="120"/>
        <w:jc w:val="left"/>
        <w:rPr>
          <w:rFonts w:cs="Futura Medium"/>
          <w:color w:val="295BAA"/>
        </w:rPr>
      </w:pPr>
      <w:r>
        <w:rPr>
          <w:rFonts w:cs="Futura Medium"/>
          <w:color w:val="295BAA"/>
        </w:rPr>
        <w:t>Final Words</w:t>
      </w:r>
    </w:p>
    <w:p w14:paraId="6DF91DF2" w14:textId="66F51AE6" w:rsidR="00BA1501" w:rsidRPr="00E21DCF" w:rsidRDefault="00E21DCF" w:rsidP="000E1213">
      <w:pPr>
        <w:spacing w:after="120" w:line="240" w:lineRule="auto"/>
        <w:ind w:left="720"/>
        <w:jc w:val="left"/>
        <w:rPr>
          <w:rFonts w:ascii="Avenir Next" w:hAnsi="Avenir Next" w:cs="Futura Medium"/>
          <w:color w:val="000000" w:themeColor="text1"/>
        </w:rPr>
      </w:pPr>
      <w:r w:rsidRPr="00E21DCF">
        <w:rPr>
          <w:rFonts w:ascii="Avenir Next" w:hAnsi="Avenir Next" w:cs="Futura Medium"/>
          <w:color w:val="000000" w:themeColor="text1"/>
        </w:rPr>
        <w:t xml:space="preserve">I very much enjoyed this assignment, as it gave me an opportunity to </w:t>
      </w:r>
      <w:r>
        <w:rPr>
          <w:rFonts w:ascii="Avenir Next" w:hAnsi="Avenir Next" w:cs="Futura Medium"/>
          <w:color w:val="000000" w:themeColor="text1"/>
        </w:rPr>
        <w:t xml:space="preserve">try out some new design elements I had been wanting to </w:t>
      </w:r>
      <w:r w:rsidR="00260BDA">
        <w:rPr>
          <w:rFonts w:ascii="Avenir Next" w:hAnsi="Avenir Next" w:cs="Futura Medium"/>
          <w:color w:val="000000" w:themeColor="text1"/>
        </w:rPr>
        <w:t>implement</w:t>
      </w:r>
      <w:r w:rsidR="00423A00">
        <w:rPr>
          <w:rFonts w:ascii="Avenir Next" w:hAnsi="Avenir Next" w:cs="Futura Medium"/>
          <w:color w:val="000000" w:themeColor="text1"/>
        </w:rPr>
        <w:t xml:space="preserve"> (</w:t>
      </w:r>
      <w:r>
        <w:rPr>
          <w:rFonts w:ascii="Avenir Next" w:hAnsi="Avenir Next" w:cs="Futura Medium"/>
          <w:color w:val="000000" w:themeColor="text1"/>
        </w:rPr>
        <w:t>like the slide-out card</w:t>
      </w:r>
      <w:r w:rsidR="00423A00">
        <w:rPr>
          <w:rFonts w:ascii="Avenir Next" w:hAnsi="Avenir Next" w:cs="Futura Medium"/>
          <w:color w:val="000000" w:themeColor="text1"/>
        </w:rPr>
        <w:t>)</w:t>
      </w:r>
      <w:r>
        <w:rPr>
          <w:rFonts w:ascii="Avenir Next" w:hAnsi="Avenir Next" w:cs="Futura Medium"/>
          <w:color w:val="000000" w:themeColor="text1"/>
        </w:rPr>
        <w:t xml:space="preserve">. It also allowed me to learn how to set up and use SQL databases. Thank you for taking the time to look over </w:t>
      </w:r>
      <w:r w:rsidR="0026623C">
        <w:rPr>
          <w:rFonts w:ascii="Avenir Next" w:hAnsi="Avenir Next" w:cs="Futura Medium"/>
          <w:color w:val="000000" w:themeColor="text1"/>
        </w:rPr>
        <w:t xml:space="preserve">my </w:t>
      </w:r>
      <w:r>
        <w:rPr>
          <w:rFonts w:ascii="Avenir Next" w:hAnsi="Avenir Next" w:cs="Futura Medium"/>
          <w:color w:val="000000" w:themeColor="text1"/>
        </w:rPr>
        <w:t>selection test</w:t>
      </w:r>
      <w:r w:rsidR="00EB67C6">
        <w:rPr>
          <w:rFonts w:ascii="Avenir Next" w:hAnsi="Avenir Next" w:cs="Futura Medium"/>
          <w:color w:val="000000" w:themeColor="text1"/>
        </w:rPr>
        <w:t>. I hope it was up to the FreshWorks standard, and I look forward to hearing from you soon!</w:t>
      </w:r>
    </w:p>
    <w:sectPr w:rsidR="00BA1501" w:rsidRPr="00E21DCF">
      <w:footerReference w:type="default" r:id="rId10"/>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0A9F4" w14:textId="77777777" w:rsidR="006C69A5" w:rsidRDefault="006C69A5" w:rsidP="00F71877">
      <w:r>
        <w:separator/>
      </w:r>
    </w:p>
    <w:p w14:paraId="28E4DB65" w14:textId="77777777" w:rsidR="006C69A5" w:rsidRDefault="006C69A5" w:rsidP="00F71877"/>
  </w:endnote>
  <w:endnote w:type="continuationSeparator" w:id="0">
    <w:p w14:paraId="102A0811" w14:textId="77777777" w:rsidR="006C69A5" w:rsidRDefault="006C69A5" w:rsidP="00F71877">
      <w:r>
        <w:continuationSeparator/>
      </w:r>
    </w:p>
    <w:p w14:paraId="3784313E" w14:textId="77777777" w:rsidR="006C69A5" w:rsidRDefault="006C69A5" w:rsidP="00F71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Futura Medium">
    <w:panose1 w:val="020B0602020204020303"/>
    <w:charset w:val="00"/>
    <w:family w:val="auto"/>
    <w:pitch w:val="variable"/>
    <w:sig w:usb0="80000067" w:usb1="00000000" w:usb2="00000000" w:usb3="00000000" w:csb0="000001FB" w:csb1="00000000"/>
  </w:font>
  <w:font w:name="Avenir Next">
    <w:panose1 w:val="020B0503020202020204"/>
    <w:charset w:val="00"/>
    <w:family w:val="auto"/>
    <w:pitch w:val="variable"/>
    <w:sig w:usb0="8000002F" w:usb1="5000204A" w:usb2="00000000" w:usb3="00000000" w:csb0="0000009B" w:csb1="00000000"/>
  </w:font>
  <w:font w:name="Avenir Next Medium">
    <w:panose1 w:val="020B0603020202020204"/>
    <w:charset w:val="00"/>
    <w:family w:val="auto"/>
    <w:pitch w:val="variable"/>
    <w:sig w:usb0="8000002F" w:usb1="5000204A" w:usb2="00000000" w:usb3="00000000" w:csb0="0000009B" w:csb1="00000000"/>
  </w:font>
  <w:font w:name="Avenir Next Demi Bold">
    <w:panose1 w:val="020B07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7CA3FC69" w14:textId="77777777" w:rsidR="00B221F5" w:rsidRDefault="00180028" w:rsidP="00F71877">
        <w:pPr>
          <w:pStyle w:val="Footer"/>
        </w:pPr>
        <w:r>
          <w:fldChar w:fldCharType="begin"/>
        </w:r>
        <w:r>
          <w:instrText xml:space="preserve"> PAGE   \* MERGEFORMAT </w:instrText>
        </w:r>
        <w:r>
          <w:fldChar w:fldCharType="separate"/>
        </w:r>
        <w:r w:rsidR="00775371">
          <w:rPr>
            <w:noProof/>
          </w:rPr>
          <w:t>2</w:t>
        </w:r>
        <w:r>
          <w:fldChar w:fldCharType="end"/>
        </w:r>
      </w:p>
    </w:sdtContent>
  </w:sdt>
  <w:p w14:paraId="598FDF1B" w14:textId="77777777" w:rsidR="0005789F" w:rsidRDefault="0005789F" w:rsidP="00F718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DEC11" w14:textId="77777777" w:rsidR="006C69A5" w:rsidRDefault="006C69A5" w:rsidP="00F71877">
      <w:r>
        <w:separator/>
      </w:r>
    </w:p>
    <w:p w14:paraId="54161A85" w14:textId="77777777" w:rsidR="006C69A5" w:rsidRDefault="006C69A5" w:rsidP="00F71877"/>
  </w:footnote>
  <w:footnote w:type="continuationSeparator" w:id="0">
    <w:p w14:paraId="13CCD8F3" w14:textId="77777777" w:rsidR="006C69A5" w:rsidRDefault="006C69A5" w:rsidP="00F71877">
      <w:r>
        <w:continuationSeparator/>
      </w:r>
    </w:p>
    <w:p w14:paraId="34ABB17A" w14:textId="77777777" w:rsidR="006C69A5" w:rsidRDefault="006C69A5" w:rsidP="00F718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9E3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AEE1CC"/>
    <w:lvl w:ilvl="0">
      <w:start w:val="1"/>
      <w:numFmt w:val="decimal"/>
      <w:lvlText w:val="%1."/>
      <w:lvlJc w:val="left"/>
      <w:pPr>
        <w:tabs>
          <w:tab w:val="num" w:pos="1492"/>
        </w:tabs>
        <w:ind w:left="1492" w:hanging="360"/>
      </w:pPr>
    </w:lvl>
  </w:abstractNum>
  <w:abstractNum w:abstractNumId="2">
    <w:nsid w:val="FFFFFF7D"/>
    <w:multiLevelType w:val="singleLevel"/>
    <w:tmpl w:val="F3B88E74"/>
    <w:lvl w:ilvl="0">
      <w:start w:val="1"/>
      <w:numFmt w:val="decimal"/>
      <w:lvlText w:val="%1."/>
      <w:lvlJc w:val="left"/>
      <w:pPr>
        <w:tabs>
          <w:tab w:val="num" w:pos="1209"/>
        </w:tabs>
        <w:ind w:left="1209" w:hanging="360"/>
      </w:pPr>
    </w:lvl>
  </w:abstractNum>
  <w:abstractNum w:abstractNumId="3">
    <w:nsid w:val="FFFFFF7E"/>
    <w:multiLevelType w:val="singleLevel"/>
    <w:tmpl w:val="89701200"/>
    <w:lvl w:ilvl="0">
      <w:start w:val="1"/>
      <w:numFmt w:val="decimal"/>
      <w:lvlText w:val="%1."/>
      <w:lvlJc w:val="left"/>
      <w:pPr>
        <w:tabs>
          <w:tab w:val="num" w:pos="926"/>
        </w:tabs>
        <w:ind w:left="926" w:hanging="360"/>
      </w:pPr>
    </w:lvl>
  </w:abstractNum>
  <w:abstractNum w:abstractNumId="4">
    <w:nsid w:val="FFFFFF7F"/>
    <w:multiLevelType w:val="singleLevel"/>
    <w:tmpl w:val="D7E2B680"/>
    <w:lvl w:ilvl="0">
      <w:start w:val="1"/>
      <w:numFmt w:val="decimal"/>
      <w:lvlText w:val="%1."/>
      <w:lvlJc w:val="left"/>
      <w:pPr>
        <w:tabs>
          <w:tab w:val="num" w:pos="643"/>
        </w:tabs>
        <w:ind w:left="643" w:hanging="360"/>
      </w:pPr>
    </w:lvl>
  </w:abstractNum>
  <w:abstractNum w:abstractNumId="5">
    <w:nsid w:val="FFFFFF80"/>
    <w:multiLevelType w:val="singleLevel"/>
    <w:tmpl w:val="ED300A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C682D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DD053C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3AA8FB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11">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411768"/>
    <w:multiLevelType w:val="hybridMultilevel"/>
    <w:tmpl w:val="2F3EC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75C58"/>
    <w:multiLevelType w:val="hybridMultilevel"/>
    <w:tmpl w:val="4058039E"/>
    <w:lvl w:ilvl="0" w:tplc="3D38E396">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num>
  <w:num w:numId="3">
    <w:abstractNumId w:val="13"/>
  </w:num>
  <w:num w:numId="4">
    <w:abstractNumId w:val="9"/>
  </w:num>
  <w:num w:numId="5">
    <w:abstractNumId w:val="16"/>
  </w:num>
  <w:num w:numId="6">
    <w:abstractNumId w:val="15"/>
  </w:num>
  <w:num w:numId="7">
    <w:abstractNumId w:val="11"/>
  </w:num>
  <w:num w:numId="8">
    <w:abstractNumId w:val="12"/>
  </w:num>
  <w:num w:numId="9">
    <w:abstractNumId w:val="14"/>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77"/>
    <w:rsid w:val="00022D11"/>
    <w:rsid w:val="00024E16"/>
    <w:rsid w:val="0005789F"/>
    <w:rsid w:val="00097BA3"/>
    <w:rsid w:val="000E1213"/>
    <w:rsid w:val="00105A7D"/>
    <w:rsid w:val="00140300"/>
    <w:rsid w:val="00180028"/>
    <w:rsid w:val="00187DEC"/>
    <w:rsid w:val="001C2874"/>
    <w:rsid w:val="00206C7A"/>
    <w:rsid w:val="0021584B"/>
    <w:rsid w:val="002337F7"/>
    <w:rsid w:val="00260BDA"/>
    <w:rsid w:val="00263641"/>
    <w:rsid w:val="002638D4"/>
    <w:rsid w:val="0026623C"/>
    <w:rsid w:val="003078B0"/>
    <w:rsid w:val="00317FA3"/>
    <w:rsid w:val="00333A92"/>
    <w:rsid w:val="00371B5A"/>
    <w:rsid w:val="003B4F62"/>
    <w:rsid w:val="003C6441"/>
    <w:rsid w:val="003D59F2"/>
    <w:rsid w:val="003F0CF6"/>
    <w:rsid w:val="00406475"/>
    <w:rsid w:val="00423A00"/>
    <w:rsid w:val="00497F78"/>
    <w:rsid w:val="004B39B4"/>
    <w:rsid w:val="004F086E"/>
    <w:rsid w:val="00543999"/>
    <w:rsid w:val="005B175B"/>
    <w:rsid w:val="005F1C6C"/>
    <w:rsid w:val="00613E43"/>
    <w:rsid w:val="00634A08"/>
    <w:rsid w:val="00652980"/>
    <w:rsid w:val="006C69A5"/>
    <w:rsid w:val="006D443B"/>
    <w:rsid w:val="006E212D"/>
    <w:rsid w:val="006F4E9B"/>
    <w:rsid w:val="007602CE"/>
    <w:rsid w:val="00775371"/>
    <w:rsid w:val="007A6F56"/>
    <w:rsid w:val="007F4E50"/>
    <w:rsid w:val="008024F7"/>
    <w:rsid w:val="00816F45"/>
    <w:rsid w:val="008963A3"/>
    <w:rsid w:val="008A4E4A"/>
    <w:rsid w:val="008C129E"/>
    <w:rsid w:val="008D4AFD"/>
    <w:rsid w:val="00902CAF"/>
    <w:rsid w:val="00940CDC"/>
    <w:rsid w:val="00960035"/>
    <w:rsid w:val="00973F23"/>
    <w:rsid w:val="00986C08"/>
    <w:rsid w:val="009A16D9"/>
    <w:rsid w:val="009B2066"/>
    <w:rsid w:val="009D0FFA"/>
    <w:rsid w:val="009D71F8"/>
    <w:rsid w:val="00AE37F3"/>
    <w:rsid w:val="00B221F5"/>
    <w:rsid w:val="00B27547"/>
    <w:rsid w:val="00B35B3B"/>
    <w:rsid w:val="00BA1501"/>
    <w:rsid w:val="00BB5B2B"/>
    <w:rsid w:val="00BD3B34"/>
    <w:rsid w:val="00C13580"/>
    <w:rsid w:val="00C203EC"/>
    <w:rsid w:val="00C308DF"/>
    <w:rsid w:val="00C32B57"/>
    <w:rsid w:val="00C37415"/>
    <w:rsid w:val="00CB6FB3"/>
    <w:rsid w:val="00D14DCE"/>
    <w:rsid w:val="00D41E0D"/>
    <w:rsid w:val="00DA3E99"/>
    <w:rsid w:val="00DF3973"/>
    <w:rsid w:val="00E06A6F"/>
    <w:rsid w:val="00E13964"/>
    <w:rsid w:val="00E21DCF"/>
    <w:rsid w:val="00E708B3"/>
    <w:rsid w:val="00E76CF1"/>
    <w:rsid w:val="00E873F2"/>
    <w:rsid w:val="00EA3F59"/>
    <w:rsid w:val="00EB52F6"/>
    <w:rsid w:val="00EB67C6"/>
    <w:rsid w:val="00ED2912"/>
    <w:rsid w:val="00EE162E"/>
    <w:rsid w:val="00EF3B7E"/>
    <w:rsid w:val="00EF6224"/>
    <w:rsid w:val="00F16D71"/>
    <w:rsid w:val="00F24F03"/>
    <w:rsid w:val="00F71877"/>
    <w:rsid w:val="00F970CC"/>
    <w:rsid w:val="00FA4059"/>
    <w:rsid w:val="00FC38D5"/>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8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877"/>
    <w:pPr>
      <w:jc w:val="right"/>
    </w:pPr>
    <w:rPr>
      <w:rFonts w:ascii="Futura Medium" w:hAnsi="Futura Medium"/>
      <w:sz w:val="24"/>
      <w:lang w:val="en-CA"/>
    </w:rPr>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206C7A"/>
    <w:pPr>
      <w:ind w:left="720"/>
      <w:contextualSpacing/>
    </w:pPr>
  </w:style>
  <w:style w:type="character" w:styleId="Hyperlink">
    <w:name w:val="Hyperlink"/>
    <w:basedOn w:val="DefaultParagraphFont"/>
    <w:uiPriority w:val="99"/>
    <w:unhideWhenUsed/>
    <w:rsid w:val="00986C08"/>
    <w:rPr>
      <w:color w:val="295BAA"/>
      <w:u w:val="single"/>
    </w:rPr>
  </w:style>
  <w:style w:type="character" w:styleId="FollowedHyperlink">
    <w:name w:val="FollowedHyperlink"/>
    <w:basedOn w:val="DefaultParagraphFont"/>
    <w:uiPriority w:val="99"/>
    <w:semiHidden/>
    <w:unhideWhenUsed/>
    <w:rsid w:val="00986C08"/>
    <w:rPr>
      <w:color w:val="295BA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nilaysondagar/FreshWorks-Duck-WebApp/" TargetMode="External"/><Relationship Id="rId9" Type="http://schemas.openxmlformats.org/officeDocument/2006/relationships/hyperlink" Target="http://nilay.sondagar.com/DuckTracker/"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ilaysondagar/Library/Containers/com.microsoft.Word/Data/Library/Caches/4105/TM10002078/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3</TotalTime>
  <Pages>5</Pages>
  <Words>922</Words>
  <Characters>5257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Sondagar</dc:creator>
  <cp:keywords/>
  <dc:description/>
  <cp:lastModifiedBy>Nilay Sondagar</cp:lastModifiedBy>
  <cp:revision>6</cp:revision>
  <cp:lastPrinted>2018-09-17T01:32:00Z</cp:lastPrinted>
  <dcterms:created xsi:type="dcterms:W3CDTF">2018-09-17T01:32:00Z</dcterms:created>
  <dcterms:modified xsi:type="dcterms:W3CDTF">2018-09-18T02:29:00Z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